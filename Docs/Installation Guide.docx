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1C144EF9" w14:textId="3AECDB65" w:rsidR="00DF12BB" w:rsidRDefault="00DF12BB" w:rsidP="00287965">
      <w:r>
        <w:t xml:space="preserve">Before installing </w:t>
      </w:r>
      <w:r w:rsidRPr="00447449">
        <w:rPr>
          <w:b/>
          <w:bCs/>
        </w:rPr>
        <w:t>Translations Builder</w:t>
      </w:r>
      <w:r>
        <w:t>, ensure your computer meets the following requirements.</w:t>
      </w:r>
    </w:p>
    <w:p w14:paraId="2001BE3F" w14:textId="0796B14A" w:rsidR="00DF12BB" w:rsidRDefault="00DF12BB" w:rsidP="00447449">
      <w:pPr>
        <w:pStyle w:val="LabStepNumbered"/>
      </w:pPr>
      <w:r>
        <w:t>64-bit Version of Windows 10 or Windows 11</w:t>
      </w:r>
    </w:p>
    <w:p w14:paraId="797CC934" w14:textId="3FE519D4" w:rsidR="00DF12BB" w:rsidRDefault="00DF12BB" w:rsidP="00447449">
      <w:pPr>
        <w:pStyle w:val="LabStepNumbered"/>
      </w:pPr>
      <w:r>
        <w:t>64-bit version of Power BI Desktop (November 2022 or later)</w:t>
      </w:r>
    </w:p>
    <w:p w14:paraId="5903FAFF" w14:textId="43B87963" w:rsidR="00287965" w:rsidRDefault="00DF12BB" w:rsidP="00447449">
      <w:pPr>
        <w:pStyle w:val="LabStepNumbered"/>
      </w:pPr>
      <w:r>
        <w:t xml:space="preserve">.NET 6 </w:t>
      </w:r>
      <w:r w:rsidR="004A3F51">
        <w:t>Runtime for Desktop Applications (</w:t>
      </w:r>
      <w:hyperlink r:id="rId12" w:history="1">
        <w:r w:rsidR="004A3F51" w:rsidRPr="004A3F51">
          <w:rPr>
            <w:rStyle w:val="Hyperlink"/>
          </w:rPr>
          <w:t>download install files</w:t>
        </w:r>
      </w:hyperlink>
      <w:r w:rsidR="004A3F51">
        <w:t>)</w:t>
      </w:r>
      <w:r w:rsidR="00287965">
        <w:t>.</w:t>
      </w:r>
    </w:p>
    <w:p w14:paraId="1E90B17A" w14:textId="480D9550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 xml:space="preserve">, begin by downloading </w:t>
      </w:r>
      <w:hyperlink r:id="rId13" w:history="1">
        <w:r w:rsidRPr="00A92CED">
          <w:rPr>
            <w:rStyle w:val="Hyperlink"/>
            <w:b/>
            <w:bCs/>
          </w:rPr>
          <w:t>TranslationsBuilderInstall.msi</w:t>
        </w:r>
      </w:hyperlink>
      <w:r>
        <w:t>.</w:t>
      </w:r>
    </w:p>
    <w:p w14:paraId="087FC266" w14:textId="36872E43" w:rsidR="00A92CED" w:rsidRDefault="004A3F51" w:rsidP="00287965">
      <w:r>
        <w:t xml:space="preserve">When you click the </w:t>
      </w:r>
      <w:r w:rsidR="00447449">
        <w:t xml:space="preserve">download </w:t>
      </w:r>
      <w:r>
        <w:t xml:space="preserve">link, the browser should download the </w:t>
      </w:r>
      <w:r w:rsidR="00447449">
        <w:t xml:space="preserve">MSI </w:t>
      </w:r>
      <w:r>
        <w:t xml:space="preserve">file named </w:t>
      </w:r>
      <w:r w:rsidRPr="004A3F51">
        <w:rPr>
          <w:b/>
          <w:bCs/>
        </w:rPr>
        <w:t>TranslationsBuilderInstall.msi</w:t>
      </w:r>
      <w:r>
        <w:t xml:space="preserve"> </w:t>
      </w:r>
      <w:r w:rsidR="00447449">
        <w:t xml:space="preserve">and place this file in the </w:t>
      </w:r>
      <w:r>
        <w:t xml:space="preserve">local </w:t>
      </w:r>
      <w:r w:rsidR="00447449" w:rsidRPr="00447449">
        <w:rPr>
          <w:b/>
          <w:bCs/>
        </w:rPr>
        <w:t>D</w:t>
      </w:r>
      <w:r w:rsidRPr="00447449">
        <w:rPr>
          <w:b/>
          <w:bCs/>
        </w:rPr>
        <w:t>ownloads</w:t>
      </w:r>
      <w:r>
        <w:t xml:space="preserve"> </w:t>
      </w:r>
      <w:r w:rsidR="00447449">
        <w:t>folder</w:t>
      </w:r>
      <w:r>
        <w:t xml:space="preserve">. The browser should </w:t>
      </w:r>
      <w:r w:rsidR="00447449">
        <w:t xml:space="preserve">eventually </w:t>
      </w:r>
      <w:r>
        <w:t xml:space="preserve">show that </w:t>
      </w:r>
      <w:r w:rsidR="00447449" w:rsidRPr="00447449">
        <w:rPr>
          <w:b/>
          <w:bCs/>
        </w:rPr>
        <w:t>TranslationsBuilderInstall.msi</w:t>
      </w:r>
      <w:r w:rsidR="00447449">
        <w:t xml:space="preserve"> </w:t>
      </w:r>
      <w:r>
        <w:t xml:space="preserve">has been downloaded and </w:t>
      </w:r>
      <w:r w:rsidR="00447449">
        <w:t xml:space="preserve">it should </w:t>
      </w:r>
      <w:r>
        <w:t>provide a context menu</w:t>
      </w:r>
      <w:r w:rsidR="00447449">
        <w:t xml:space="preserve"> of actions</w:t>
      </w:r>
      <w:r>
        <w:t xml:space="preserve">. The following screenshot shows what this experience looks like when using </w:t>
      </w:r>
      <w:r w:rsidR="00447449">
        <w:t xml:space="preserve">Google </w:t>
      </w:r>
      <w:r>
        <w:t>Chrome. Other browsers will provide a different experience.</w:t>
      </w:r>
    </w:p>
    <w:p w14:paraId="7143A12E" w14:textId="45928AC3" w:rsidR="00EB3D96" w:rsidRDefault="00EB3D96" w:rsidP="00287965">
      <w:r>
        <w:rPr>
          <w:noProof/>
        </w:rPr>
        <w:drawing>
          <wp:inline distT="0" distB="0" distL="0" distR="0" wp14:anchorId="6430E71D" wp14:editId="1D17CB80">
            <wp:extent cx="358450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10" cy="138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4A1D" w14:textId="2F8A5B79" w:rsidR="004A3F51" w:rsidRDefault="004A3F51" w:rsidP="00447449">
      <w:pPr>
        <w:pStyle w:val="LabExerciseCallout"/>
      </w:pPr>
      <w:r>
        <w:t xml:space="preserve">Note that the installation file named </w:t>
      </w:r>
      <w:r w:rsidRPr="004A3F51">
        <w:rPr>
          <w:b/>
          <w:bCs/>
        </w:rPr>
        <w:t>TranslationsBuilderInstall.msi</w:t>
      </w:r>
      <w:r>
        <w:t xml:space="preserve"> </w:t>
      </w:r>
      <w:r>
        <w:t xml:space="preserve">has not been signed using Authenticate to verify the authenticity of the code </w:t>
      </w:r>
      <w:r w:rsidR="00447449">
        <w:t>manufacturer</w:t>
      </w:r>
      <w:r>
        <w:t xml:space="preserve">. We are in the process of obtaining a code-signing certificate </w:t>
      </w:r>
      <w:r w:rsidR="00447449">
        <w:t xml:space="preserve">for Power BI Dev Camp which will </w:t>
      </w:r>
      <w:r>
        <w:t>make the installation process smo</w:t>
      </w:r>
      <w:r w:rsidR="00447449">
        <w:t>o</w:t>
      </w:r>
      <w:r>
        <w:t>ther.</w:t>
      </w:r>
      <w:r w:rsidR="00447449">
        <w:t xml:space="preserve"> But for now, there are some extra steps to go through during installation because the Window operating system cannot verify who the publisher is.</w:t>
      </w:r>
      <w:r>
        <w:t xml:space="preserve"> </w:t>
      </w:r>
    </w:p>
    <w:p w14:paraId="390AE8EA" w14:textId="48BA1859" w:rsidR="00447449" w:rsidRDefault="00447449" w:rsidP="00447449">
      <w:r>
        <w:t xml:space="preserve">Open to context menu for </w:t>
      </w:r>
      <w:r w:rsidRPr="004A3F51">
        <w:rPr>
          <w:b/>
          <w:bCs/>
        </w:rPr>
        <w:t>TranslationsBuilderInstall.msi</w:t>
      </w:r>
      <w:r>
        <w:t xml:space="preserve"> and select </w:t>
      </w:r>
      <w:r w:rsidRPr="00447449">
        <w:rPr>
          <w:b/>
          <w:bCs/>
        </w:rPr>
        <w:t>O</w:t>
      </w:r>
      <w:r w:rsidRPr="00447449">
        <w:rPr>
          <w:b/>
          <w:bCs/>
        </w:rPr>
        <w:t>pen</w:t>
      </w:r>
      <w:r>
        <w:t xml:space="preserve"> to run the installation program.</w:t>
      </w:r>
    </w:p>
    <w:p w14:paraId="68401A9B" w14:textId="74481EA0" w:rsidR="005A55EA" w:rsidRDefault="00EB3D96" w:rsidP="00287965">
      <w:r>
        <w:rPr>
          <w:noProof/>
        </w:rPr>
        <w:drawing>
          <wp:inline distT="0" distB="0" distL="0" distR="0" wp14:anchorId="0A1D5E61" wp14:editId="71B287E9">
            <wp:extent cx="3285664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70" cy="139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C761" w14:textId="07365079" w:rsidR="005E3EF1" w:rsidRDefault="00447449" w:rsidP="00287965">
      <w:r>
        <w:t xml:space="preserve">Because TranslationsBuilderInstall.msi is not signed with a code-signing certificate, you will be present with the following dialog with the title </w:t>
      </w:r>
      <w:r w:rsidRPr="00447449">
        <w:rPr>
          <w:b/>
          <w:bCs/>
        </w:rPr>
        <w:t>Windows protected your PC dialog</w:t>
      </w:r>
      <w:r>
        <w:t xml:space="preserve">. Click the </w:t>
      </w:r>
      <w:r w:rsidRPr="00447449">
        <w:rPr>
          <w:b/>
          <w:bCs/>
        </w:rPr>
        <w:t>More info</w:t>
      </w:r>
      <w:r>
        <w:t xml:space="preserve"> link to continue.</w:t>
      </w:r>
    </w:p>
    <w:p w14:paraId="726B278C" w14:textId="3D58B777" w:rsidR="005E3EF1" w:rsidRDefault="005E3EF1" w:rsidP="00287965">
      <w:r>
        <w:rPr>
          <w:noProof/>
        </w:rPr>
        <w:drawing>
          <wp:inline distT="0" distB="0" distL="0" distR="0" wp14:anchorId="1AF9F7FD" wp14:editId="48D1C4E1">
            <wp:extent cx="3403600" cy="23164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56" cy="23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4BD" w14:textId="59879059" w:rsidR="005E3EF1" w:rsidRDefault="00447449" w:rsidP="00287965">
      <w:r>
        <w:lastRenderedPageBreak/>
        <w:t xml:space="preserve">The next screen display the name of the App as </w:t>
      </w:r>
      <w:r w:rsidRPr="00447449">
        <w:rPr>
          <w:b/>
          <w:bCs/>
        </w:rPr>
        <w:t>TranslationsBuilderInstall,msi</w:t>
      </w:r>
      <w:r>
        <w:t xml:space="preserve"> and indicate that the </w:t>
      </w:r>
      <w:r w:rsidR="00246721">
        <w:t>p</w:t>
      </w:r>
      <w:r>
        <w:t xml:space="preserve">ublisher is </w:t>
      </w:r>
      <w:r w:rsidR="00246721">
        <w:t xml:space="preserve">unknown. Click the </w:t>
      </w:r>
      <w:r w:rsidR="00246721" w:rsidRPr="00246721">
        <w:rPr>
          <w:b/>
          <w:bCs/>
        </w:rPr>
        <w:t>Run anyway</w:t>
      </w:r>
      <w:r w:rsidR="00246721">
        <w:t xml:space="preserve"> button to begin the installation process.</w:t>
      </w:r>
    </w:p>
    <w:p w14:paraId="2CD9B052" w14:textId="78EA9320" w:rsidR="005E3EF1" w:rsidRDefault="005E3EF1" w:rsidP="00287965">
      <w:r>
        <w:rPr>
          <w:noProof/>
        </w:rPr>
        <w:drawing>
          <wp:inline distT="0" distB="0" distL="0" distR="0" wp14:anchorId="3AE160F0" wp14:editId="2C6D939F">
            <wp:extent cx="2346960" cy="16312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85" cy="163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B26" w14:textId="4358E981" w:rsidR="005E3EF1" w:rsidRDefault="00246721" w:rsidP="00287965">
      <w:r>
        <w:t xml:space="preserve">When you see the </w:t>
      </w:r>
      <w:r w:rsidRPr="00246721">
        <w:rPr>
          <w:b/>
          <w:bCs/>
        </w:rPr>
        <w:t>Welcome</w:t>
      </w:r>
      <w:r>
        <w:t xml:space="preserve"> screen of the </w:t>
      </w:r>
      <w:r w:rsidRPr="00246721">
        <w:rPr>
          <w:b/>
          <w:bCs/>
        </w:rPr>
        <w:t>Translations Builder Setup Wizard</w:t>
      </w:r>
      <w:r>
        <w:t xml:space="preserve">, click </w:t>
      </w:r>
      <w:r w:rsidRPr="00246721">
        <w:rPr>
          <w:b/>
          <w:bCs/>
        </w:rPr>
        <w:t>Next</w:t>
      </w:r>
      <w:r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36304983">
            <wp:extent cx="2461260" cy="2018786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2159" cy="20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560EB375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Folder value and click </w:t>
      </w:r>
      <w:r w:rsidRPr="00246721">
        <w:rPr>
          <w:b/>
          <w:bCs/>
        </w:rPr>
        <w:t>Next</w:t>
      </w:r>
      <w:r>
        <w:t>.</w:t>
      </w:r>
    </w:p>
    <w:p w14:paraId="3A1012C4" w14:textId="204347FB" w:rsidR="005E3EF1" w:rsidRDefault="005E3EF1" w:rsidP="00287965">
      <w:r>
        <w:rPr>
          <w:noProof/>
        </w:rPr>
        <w:t xml:space="preserve">. </w:t>
      </w:r>
      <w:r>
        <w:rPr>
          <w:noProof/>
        </w:rPr>
        <w:drawing>
          <wp:inline distT="0" distB="0" distL="0" distR="0" wp14:anchorId="12934D50" wp14:editId="18B3252B">
            <wp:extent cx="3246120" cy="2662549"/>
            <wp:effectExtent l="0" t="0" r="0" b="508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2720" cy="26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6E1EDAA8" w:rsidR="005E3EF1" w:rsidRDefault="005E3EF1" w:rsidP="00287965"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Files\Power BI Dev Camp\Translations Builder\</w:t>
      </w:r>
      <w:r w:rsidR="00246721">
        <w:t xml:space="preserve">. That’s because the installation program copies a file named into the special folder for external tools. adds </w:t>
      </w:r>
    </w:p>
    <w:p w14:paraId="595F1C2A" w14:textId="18C870CC" w:rsidR="005E3EF1" w:rsidRDefault="005E3EF1" w:rsidP="00287965">
      <w:r>
        <w:t>Xxx</w:t>
      </w:r>
    </w:p>
    <w:p w14:paraId="705C739A" w14:textId="6F959F5E" w:rsidR="005E3EF1" w:rsidRDefault="005E3EF1" w:rsidP="00287965">
      <w:r>
        <w:rPr>
          <w:noProof/>
        </w:rPr>
        <w:lastRenderedPageBreak/>
        <w:drawing>
          <wp:inline distT="0" distB="0" distL="0" distR="0" wp14:anchorId="2470C481" wp14:editId="7B446DC2">
            <wp:extent cx="4015740" cy="3293809"/>
            <wp:effectExtent l="0" t="0" r="381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574" cy="32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40256CA0" w:rsidR="005E3EF1" w:rsidRDefault="005E3EF1" w:rsidP="00287965">
      <w:r>
        <w:t>Xxxx</w:t>
      </w:r>
    </w:p>
    <w:p w14:paraId="0761668B" w14:textId="588C3CB1" w:rsidR="005E3EF1" w:rsidRDefault="005E3EF1" w:rsidP="00287965">
      <w:r>
        <w:t>Xxxx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511B718E">
            <wp:extent cx="3375660" cy="242970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940" cy="243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4382C6DD" w:rsidR="005E3EF1" w:rsidRDefault="00DF12BB" w:rsidP="00287965">
      <w:r>
        <w:t>X</w:t>
      </w:r>
    </w:p>
    <w:p w14:paraId="471CE060" w14:textId="52467ABF" w:rsidR="00DF12BB" w:rsidRDefault="00DF12BB" w:rsidP="00287965">
      <w:r>
        <w:rPr>
          <w:noProof/>
        </w:rPr>
        <w:lastRenderedPageBreak/>
        <w:drawing>
          <wp:inline distT="0" distB="0" distL="0" distR="0" wp14:anchorId="0CE03138" wp14:editId="516D0A0A">
            <wp:extent cx="3177227" cy="26060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93" cy="26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D27E" w14:textId="498664D2" w:rsidR="00C709B7" w:rsidRDefault="00C709B7" w:rsidP="00287965">
      <w:r>
        <w:t xml:space="preserve">Open Power BI Desktop, 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26AAC1AC">
            <wp:extent cx="4930140" cy="838124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39" cy="8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6C77C041" w:rsidR="00C709B7" w:rsidRDefault="00C709B7" w:rsidP="00287965">
      <w:r>
        <w:t xml:space="preserve">You should see 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1958B4DB">
            <wp:extent cx="3383280" cy="1122634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72" cy="11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9D01B8B" w:rsidR="00C709B7" w:rsidRDefault="00C709B7" w:rsidP="00287965">
      <w:r>
        <w:t>Xxxxx</w:t>
      </w:r>
    </w:p>
    <w:p w14:paraId="77AE746C" w14:textId="22B00492" w:rsidR="00C709B7" w:rsidRDefault="00C709B7" w:rsidP="00287965">
      <w:r>
        <w:rPr>
          <w:noProof/>
        </w:rPr>
        <w:drawing>
          <wp:inline distT="0" distB="0" distL="0" distR="0" wp14:anchorId="29C5D055" wp14:editId="5215A035">
            <wp:extent cx="4526280" cy="205923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29" cy="206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1D6B" w14:textId="1EB5D9D2" w:rsidR="00C709B7" w:rsidRDefault="00C709B7" w:rsidP="00287965">
      <w:r>
        <w:t>Your done.</w:t>
      </w:r>
    </w:p>
    <w:p w14:paraId="41720A0E" w14:textId="58BE1DA3" w:rsidR="00C709B7" w:rsidRDefault="00C709B7" w:rsidP="00287965">
      <w:r>
        <w:t>Troubleshooting</w:t>
      </w:r>
    </w:p>
    <w:p w14:paraId="1083CF88" w14:textId="025532CC" w:rsidR="00C709B7" w:rsidRDefault="003270B6" w:rsidP="00287965">
      <w:r>
        <w:t>Installation should create this</w:t>
      </w:r>
    </w:p>
    <w:p w14:paraId="198A7163" w14:textId="5883EF72" w:rsidR="003270B6" w:rsidRDefault="003270B6" w:rsidP="00287965">
      <w:r w:rsidRPr="003270B6">
        <w:t>C:\Program Files\Power BI Dev Camp\Translations Builder</w:t>
      </w:r>
    </w:p>
    <w:p w14:paraId="5885DEE0" w14:textId="50EA6D6C" w:rsidR="003270B6" w:rsidRDefault="003270B6" w:rsidP="00287965">
      <w:r>
        <w:lastRenderedPageBreak/>
        <w:t>Here is what it looks like.</w:t>
      </w:r>
    </w:p>
    <w:p w14:paraId="4C74994E" w14:textId="051FD70A" w:rsidR="003270B6" w:rsidRDefault="003270B6" w:rsidP="00287965">
      <w:r w:rsidRPr="003270B6">
        <w:t>C:\Program Files\Power BI Dev Camp\Translations Builder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319A8BE3">
            <wp:extent cx="4831080" cy="225701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65" cy="22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7DCD" w14:textId="583320AF" w:rsidR="003270B6" w:rsidRDefault="003270B6" w:rsidP="00287965">
      <w:r>
        <w:t xml:space="preserve">The installation program copies a special file named </w:t>
      </w:r>
      <w:r w:rsidRPr="003270B6">
        <w:t>translationsbuilder.pbitool.json</w:t>
      </w:r>
      <w:r>
        <w:t xml:space="preserve"> into a folder at the path of </w:t>
      </w:r>
    </w:p>
    <w:p w14:paraId="706C1885" w14:textId="7625897B" w:rsidR="003270B6" w:rsidRDefault="003270B6" w:rsidP="00287965">
      <w:r w:rsidRPr="003270B6">
        <w:t>C:\Program Files (x86)\Common Files\Microsoft Shared\Power BI Desktop\External Tools</w:t>
      </w:r>
      <w:r>
        <w:t xml:space="preserve"> to register Translations Builder as an external tool which can be integrated with Power BI Desktop.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32C55F9B">
            <wp:extent cx="5410200" cy="16410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80" cy="1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6777EE16" w:rsidR="003270B6" w:rsidRDefault="003270B6" w:rsidP="00287965">
      <w:r>
        <w:t>There is also a file named l</w:t>
      </w:r>
    </w:p>
    <w:p w14:paraId="7EF5A186" w14:textId="034D30DA" w:rsidR="00606E4E" w:rsidRDefault="00606E4E" w:rsidP="00287965">
      <w:r>
        <w:rPr>
          <w:noProof/>
        </w:rPr>
        <w:drawing>
          <wp:inline distT="0" distB="0" distL="0" distR="0" wp14:anchorId="43E3D4A1" wp14:editId="750CB373">
            <wp:extent cx="5448300" cy="1581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85" cy="15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C83A" w14:textId="7723DB24" w:rsidR="00606E4E" w:rsidRDefault="00606E4E" w:rsidP="00287965">
      <w:r>
        <w:t>Upgrade</w:t>
      </w:r>
    </w:p>
    <w:p w14:paraId="359AE11A" w14:textId="584DACD4" w:rsidR="00606E4E" w:rsidRPr="00287965" w:rsidRDefault="00606E4E" w:rsidP="00287965">
      <w:r>
        <w:t>You can install a newer version just like you did the original install.</w:t>
      </w:r>
    </w:p>
    <w:sectPr w:rsidR="00606E4E" w:rsidRPr="00287965" w:rsidSect="0074345C">
      <w:headerReference w:type="default" r:id="rId29"/>
      <w:footerReference w:type="default" r:id="rId30"/>
      <w:headerReference w:type="first" r:id="rId31"/>
      <w:footerReference w:type="first" r:id="rId32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8090" w14:textId="77777777" w:rsidR="0046259F" w:rsidRDefault="0046259F" w:rsidP="002754DA">
      <w:pPr>
        <w:spacing w:before="0" w:after="0"/>
      </w:pPr>
      <w:r>
        <w:separator/>
      </w:r>
    </w:p>
  </w:endnote>
  <w:endnote w:type="continuationSeparator" w:id="0">
    <w:p w14:paraId="6F856765" w14:textId="77777777" w:rsidR="0046259F" w:rsidRDefault="0046259F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4613DF44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https://www.PowerBIDevCamp.ney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02BD" w14:textId="77777777" w:rsidR="0046259F" w:rsidRDefault="0046259F" w:rsidP="002754DA">
      <w:pPr>
        <w:spacing w:before="0" w:after="0"/>
      </w:pPr>
      <w:r>
        <w:separator/>
      </w:r>
    </w:p>
  </w:footnote>
  <w:footnote w:type="continuationSeparator" w:id="0">
    <w:p w14:paraId="5A5B8511" w14:textId="77777777" w:rsidR="0046259F" w:rsidRDefault="0046259F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289ECFC6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EB3D96">
      <w:rPr>
        <w:rFonts w:cs="Arial"/>
        <w:noProof/>
      </w:rPr>
      <w:t>Nov 29, 2022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5" w15:restartNumberingAfterBreak="0">
    <w:nsid w:val="2946127D"/>
    <w:multiLevelType w:val="multilevel"/>
    <w:tmpl w:val="A70A9C82"/>
    <w:numStyleLink w:val="LabStepsTemplate"/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6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6"/>
  </w:num>
  <w:num w:numId="2" w16cid:durableId="489492734">
    <w:abstractNumId w:val="10"/>
  </w:num>
  <w:num w:numId="3" w16cid:durableId="59791875">
    <w:abstractNumId w:val="12"/>
  </w:num>
  <w:num w:numId="4" w16cid:durableId="1533495333">
    <w:abstractNumId w:val="7"/>
  </w:num>
  <w:num w:numId="5" w16cid:durableId="1906449883">
    <w:abstractNumId w:val="8"/>
  </w:num>
  <w:num w:numId="6" w16cid:durableId="903489709">
    <w:abstractNumId w:val="16"/>
  </w:num>
  <w:num w:numId="7" w16cid:durableId="21197943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1"/>
  </w:num>
  <w:num w:numId="18" w16cid:durableId="1495297879">
    <w:abstractNumId w:val="2"/>
  </w:num>
  <w:num w:numId="19" w16cid:durableId="1921059512">
    <w:abstractNumId w:val="13"/>
  </w:num>
  <w:num w:numId="20" w16cid:durableId="1143546882">
    <w:abstractNumId w:val="5"/>
  </w:num>
  <w:num w:numId="21" w16cid:durableId="890002651">
    <w:abstractNumId w:val="0"/>
  </w:num>
  <w:num w:numId="22" w16cid:durableId="1623000436">
    <w:abstractNumId w:val="15"/>
  </w:num>
  <w:num w:numId="23" w16cid:durableId="661466576">
    <w:abstractNumId w:val="14"/>
  </w:num>
  <w:num w:numId="24" w16cid:durableId="666322088">
    <w:abstractNumId w:val="17"/>
  </w:num>
  <w:num w:numId="25" w16cid:durableId="10498384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1"/>
  </w:num>
  <w:num w:numId="34" w16cid:durableId="1226834655">
    <w:abstractNumId w:val="9"/>
  </w:num>
  <w:num w:numId="35" w16cid:durableId="49099635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werBiDevCamp/TranslationsBuilder/raw/main/SetupFiles/TranslationsBuilderInstaller.msi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8-windows-x64-install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93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10</cp:revision>
  <cp:lastPrinted>2015-10-27T18:03:00Z</cp:lastPrinted>
  <dcterms:created xsi:type="dcterms:W3CDTF">2022-11-21T22:13:00Z</dcterms:created>
  <dcterms:modified xsi:type="dcterms:W3CDTF">2022-11-30T02:51:00Z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
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5B2AADD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F44062">
        <w:rPr>
          <w:b/>
        </w:rPr>
        <w:t>s</w:t>
      </w:r>
      <w:r>
        <w:rPr>
          <w:b/>
        </w:rPr>
        <w:t xml:space="preserve"> Builder</w:t>
      </w:r>
      <w:r w:rsidR="00F44062">
        <w:rPr>
          <w:b/>
        </w:rPr>
        <w:t xml:space="preserve"> User Guide</w:t>
      </w:r>
    </w:p>
    <w:p w14:paraId="5903FAFF" w14:textId="357040E4" w:rsidR="00287965" w:rsidRPr="00287965" w:rsidRDefault="00F44062" w:rsidP="00287965">
      <w:r>
        <w:t>Blah Blah Blah</w:t>
      </w:r>
    </w:p>
    <w:sectPr w:rsidR="00287965" w:rsidRPr="00287965" w:rsidSect="0074345C">
      <w:headerReference w:type="default" r:id="rId12"/>
      <w:footerReference w:type="default" r:id="rId13"/>
      <w:headerReference w:type="first" r:id="rId14"/>
      <w:footerReference w:type="first" r:id="rId1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735E" w14:textId="77777777" w:rsidR="0027136F" w:rsidRDefault="0027136F" w:rsidP="002754DA">
      <w:pPr>
        <w:spacing w:before="0" w:after="0"/>
      </w:pPr>
      <w:r>
        <w:separator/>
      </w:r>
    </w:p>
  </w:endnote>
  <w:endnote w:type="continuationSeparator" w:id="0">
    <w:p w14:paraId="5F293A3B" w14:textId="77777777" w:rsidR="0027136F" w:rsidRDefault="0027136F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D99E" w14:textId="77777777" w:rsidR="0027136F" w:rsidRDefault="0027136F" w:rsidP="002754DA">
      <w:pPr>
        <w:spacing w:before="0" w:after="0"/>
      </w:pPr>
      <w:r>
        <w:separator/>
      </w:r>
    </w:p>
  </w:footnote>
  <w:footnote w:type="continuationSeparator" w:id="0">
    <w:p w14:paraId="68ED1316" w14:textId="77777777" w:rsidR="0027136F" w:rsidRDefault="0027136F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22C917F8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287965">
      <w:rPr>
        <w:rFonts w:cs="Arial"/>
        <w:noProof/>
      </w:rPr>
      <w:t>Nov 23,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68DF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136F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062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3</cp:revision>
  <cp:lastPrinted>2015-10-27T18:03:00Z</cp:lastPrinted>
  <dcterms:created xsi:type="dcterms:W3CDTF">2022-11-23T21:21:00Z</dcterms:created>
  <dcterms:modified xsi:type="dcterms:W3CDTF">2022-11-23T21:22:00Z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
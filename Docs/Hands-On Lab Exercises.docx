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30745004" w:rsidR="001C7B5E" w:rsidRDefault="008F4DFD" w:rsidP="008649F4">
      <w:pPr>
        <w:pStyle w:val="Heading2"/>
        <w:rPr>
          <w:b/>
        </w:rPr>
      </w:pPr>
      <w:r>
        <w:rPr>
          <w:b/>
        </w:rPr>
        <w:t>Translations Builder</w:t>
      </w:r>
      <w:r>
        <w:rPr>
          <w:b/>
        </w:rPr>
        <w:t xml:space="preserve"> Hands-on Lab Exercises</w:t>
      </w:r>
    </w:p>
    <w:p w14:paraId="50265D60" w14:textId="053B818F" w:rsidR="008F4DFD" w:rsidRDefault="008F4DFD" w:rsidP="008F4DFD">
      <w:r>
        <w:t>Many people learn by doing.</w:t>
      </w:r>
    </w:p>
    <w:p w14:paraId="72C0BC13" w14:textId="3DD5DA59" w:rsidR="009E25C2" w:rsidRDefault="008F4DFD" w:rsidP="008F4DFD">
      <w:r>
        <w:t>TO DO – add detail for lab files</w:t>
      </w:r>
    </w:p>
    <w:p w14:paraId="4589DEB8" w14:textId="77777777" w:rsidR="008F4DFD" w:rsidRDefault="008F4DFD" w:rsidP="008F4DFD"/>
    <w:sectPr w:rsidR="008F4DFD" w:rsidSect="0074345C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C46E" w14:textId="77777777" w:rsidR="00630543" w:rsidRDefault="00630543" w:rsidP="002754DA">
      <w:pPr>
        <w:spacing w:before="0" w:after="0"/>
      </w:pPr>
      <w:r>
        <w:separator/>
      </w:r>
    </w:p>
  </w:endnote>
  <w:endnote w:type="continuationSeparator" w:id="0">
    <w:p w14:paraId="29AC1C56" w14:textId="77777777" w:rsidR="00630543" w:rsidRDefault="00630543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A289" w14:textId="77777777" w:rsidR="00630543" w:rsidRDefault="00630543" w:rsidP="002754DA">
      <w:pPr>
        <w:spacing w:before="0" w:after="0"/>
      </w:pPr>
      <w:r>
        <w:separator/>
      </w:r>
    </w:p>
  </w:footnote>
  <w:footnote w:type="continuationSeparator" w:id="0">
    <w:p w14:paraId="28977399" w14:textId="77777777" w:rsidR="00630543" w:rsidRDefault="00630543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76965D34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8F4DFD">
      <w:rPr>
        <w:rFonts w:cs="Arial"/>
        <w:noProof/>
      </w:rPr>
      <w:t>Nov 30,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543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4DFD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4A8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64D07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6</cp:revision>
  <cp:lastPrinted>2015-10-27T18:03:00Z</cp:lastPrinted>
  <dcterms:created xsi:type="dcterms:W3CDTF">2022-11-21T22:13:00Z</dcterms:created>
  <dcterms:modified xsi:type="dcterms:W3CDTF">2022-11-30T19:22:00Z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
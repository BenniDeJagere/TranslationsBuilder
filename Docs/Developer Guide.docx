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BC13" w14:textId="3BA75844" w:rsidR="009E25C2" w:rsidRDefault="00BC432D" w:rsidP="00287965">
      <w:pPr>
        <w:pStyle w:val="Heading2"/>
        <w:rPr>
          <w:b/>
        </w:rPr>
      </w:pPr>
      <w:r>
        <w:rPr>
          <w:b/>
        </w:rPr>
        <w:t>Translation</w:t>
      </w:r>
      <w:r w:rsidR="00F44062">
        <w:rPr>
          <w:b/>
        </w:rPr>
        <w:t>s</w:t>
      </w:r>
      <w:r>
        <w:rPr>
          <w:b/>
        </w:rPr>
        <w:t xml:space="preserve"> Builder</w:t>
      </w:r>
      <w:r w:rsidR="00F44062">
        <w:rPr>
          <w:b/>
        </w:rPr>
        <w:t xml:space="preserve"> </w:t>
      </w:r>
      <w:r w:rsidR="003C3863">
        <w:rPr>
          <w:b/>
        </w:rPr>
        <w:t>Developers</w:t>
      </w:r>
      <w:r w:rsidR="00F44062">
        <w:rPr>
          <w:b/>
        </w:rPr>
        <w:t xml:space="preserve"> Guide</w:t>
      </w:r>
    </w:p>
    <w:p w14:paraId="5903FAFF" w14:textId="53A65AE7" w:rsidR="00287965" w:rsidRDefault="00F44062" w:rsidP="00287965">
      <w:r>
        <w:t>Blah Blah Blah</w:t>
      </w:r>
    </w:p>
    <w:p w14:paraId="2FFA4389" w14:textId="40DF84C9" w:rsidR="00E26973" w:rsidRDefault="00E26973" w:rsidP="00287965">
      <w:r>
        <w:rPr>
          <w:noProof/>
        </w:rPr>
        <w:drawing>
          <wp:inline distT="0" distB="0" distL="0" distR="0" wp14:anchorId="295D7BCD" wp14:editId="0B308E51">
            <wp:extent cx="4907028" cy="2061406"/>
            <wp:effectExtent l="0" t="0" r="825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4918977" cy="2066425"/>
                    </a:xfrm>
                    <a:prstGeom prst="rect">
                      <a:avLst/>
                    </a:prstGeom>
                  </pic:spPr>
                </pic:pic>
              </a:graphicData>
            </a:graphic>
          </wp:inline>
        </w:drawing>
      </w:r>
    </w:p>
    <w:p w14:paraId="59F5F3E7" w14:textId="4B9AB970" w:rsidR="00CA1CFF" w:rsidRDefault="00CA1CFF" w:rsidP="00287965"/>
    <w:p w14:paraId="2D218110" w14:textId="77777777" w:rsidR="00CA1CFF" w:rsidRDefault="00CA1CFF" w:rsidP="00CA1CFF">
      <w:r>
        <w:t>Translations Builder is an external tool for Power BI Desktop that has been developed using C#, .NET 6 and Windows Forms. Translations Builder does its work by reading and writing to a dataset definition that’s been loaded into a session of the Analysis Service engine running in Power BI Desktop. Translations Builder uses the Tabular Object Model (TOM) to perform read and write operations.</w:t>
      </w:r>
    </w:p>
    <w:p w14:paraId="79611947" w14:textId="77777777" w:rsidR="00CA1CFF" w:rsidRDefault="00CA1CFF" w:rsidP="00CA1CFF">
      <w:r>
        <w:t>TOM allows your code to establish a direct connection to the model for a dataset loaded into Power BI Desktop. This provides the most direct approach for writing custom code to automate the process of managing metadata translations within a Power BI dataset.</w:t>
      </w:r>
    </w:p>
    <w:p w14:paraId="1D13AA29" w14:textId="77777777" w:rsidR="00CA1CFF" w:rsidRDefault="00CA1CFF" w:rsidP="00CA1CFF">
      <w:r>
        <w:rPr>
          <w:noProof/>
        </w:rPr>
        <w:drawing>
          <wp:inline distT="0" distB="0" distL="0" distR="0" wp14:anchorId="5DB7D7EB" wp14:editId="70E33007">
            <wp:extent cx="3027872" cy="1043040"/>
            <wp:effectExtent l="0" t="0" r="1270" b="508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7020" cy="1080639"/>
                    </a:xfrm>
                    <a:prstGeom prst="rect">
                      <a:avLst/>
                    </a:prstGeom>
                    <a:noFill/>
                    <a:ln>
                      <a:noFill/>
                    </a:ln>
                  </pic:spPr>
                </pic:pic>
              </a:graphicData>
            </a:graphic>
          </wp:inline>
        </w:drawing>
      </w:r>
    </w:p>
    <w:p w14:paraId="1673B9FE" w14:textId="77777777" w:rsidR="00CA1CFF" w:rsidRDefault="00CA1CFF" w:rsidP="00CA1CFF">
      <w:r>
        <w:t xml:space="preserve">The </w:t>
      </w:r>
      <w:r w:rsidRPr="00F53357">
        <w:rPr>
          <w:b/>
          <w:bCs/>
        </w:rPr>
        <w:t>TranslationsBuilder</w:t>
      </w:r>
      <w:r>
        <w:t xml:space="preserve"> programs against TOM to automate adding secondary cultures and metadata translations to a Power BI dataset. The </w:t>
      </w:r>
      <w:r w:rsidRPr="00C17F35">
        <w:rPr>
          <w:b/>
          <w:bCs/>
        </w:rPr>
        <w:t>TranslationsBuilder</w:t>
      </w:r>
      <w:r>
        <w:t xml:space="preserve"> application is similar to the Tabular Editor in that it uses the .NET support for </w:t>
      </w:r>
      <w:hyperlink r:id="rId14" w:history="1">
        <w:r w:rsidRPr="00C17F35">
          <w:rPr>
            <w:rStyle w:val="Hyperlink"/>
          </w:rPr>
          <w:t>Windows Forms</w:t>
        </w:r>
      </w:hyperlink>
      <w:r>
        <w:t xml:space="preserve"> to provide an interactive user experience. You can open and run the </w:t>
      </w:r>
      <w:r w:rsidRPr="00BD06D5">
        <w:rPr>
          <w:b/>
          <w:bCs/>
        </w:rPr>
        <w:t>TranslationsBuilder</w:t>
      </w:r>
      <w:r>
        <w:t xml:space="preserve"> project using Visual Studio 2022 or Visual Studio Code if you'd like to examine the code inside or test this application running inside the .NET debugger. </w:t>
      </w:r>
    </w:p>
    <w:p w14:paraId="70B3099B" w14:textId="77777777" w:rsidR="00CA1CFF" w:rsidRDefault="00CA1CFF" w:rsidP="00CA1CFF">
      <w:r>
        <w:t xml:space="preserve">The high-level structure of the </w:t>
      </w:r>
      <w:r w:rsidRPr="00C17F35">
        <w:rPr>
          <w:b/>
          <w:bCs/>
        </w:rPr>
        <w:t>TranslationsBuilder</w:t>
      </w:r>
      <w:r>
        <w:t xml:space="preserve"> project is shown in the following screenshot. </w:t>
      </w:r>
      <w:r w:rsidRPr="00C064A6">
        <w:rPr>
          <w:b/>
          <w:bCs/>
        </w:rPr>
        <w:t>TranslationsBuilder</w:t>
      </w:r>
      <w:r>
        <w:t xml:space="preserve"> is a desktop application loads its primary form named </w:t>
      </w:r>
      <w:proofErr w:type="spellStart"/>
      <w:r w:rsidRPr="00AA0573">
        <w:rPr>
          <w:b/>
          <w:bCs/>
        </w:rPr>
        <w:t>FormMain</w:t>
      </w:r>
      <w:proofErr w:type="spellEnd"/>
      <w:r>
        <w:t xml:space="preserve"> at application startup. In addition to </w:t>
      </w:r>
      <w:proofErr w:type="spellStart"/>
      <w:r w:rsidRPr="00630D51">
        <w:rPr>
          <w:b/>
          <w:bCs/>
        </w:rPr>
        <w:t>FormMain</w:t>
      </w:r>
      <w:proofErr w:type="spellEnd"/>
      <w:r>
        <w:t>, there are also a few other forms in the project that are used as dialogs to interact with the application user.</w:t>
      </w:r>
    </w:p>
    <w:p w14:paraId="1F847253" w14:textId="77777777" w:rsidR="00CA1CFF" w:rsidRDefault="00CA1CFF" w:rsidP="00CA1CFF">
      <w:r>
        <w:rPr>
          <w:noProof/>
        </w:rPr>
        <w:drawing>
          <wp:inline distT="0" distB="0" distL="0" distR="0" wp14:anchorId="56B67EB1" wp14:editId="322739C6">
            <wp:extent cx="1800725" cy="1796687"/>
            <wp:effectExtent l="19050" t="19050" r="28575" b="1333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310" t="22315" r="17617" b="7246"/>
                    <a:stretch/>
                  </pic:blipFill>
                  <pic:spPr bwMode="auto">
                    <a:xfrm>
                      <a:off x="0" y="0"/>
                      <a:ext cx="1807402" cy="1803349"/>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722AD19" w14:textId="77777777" w:rsidR="00CA1CFF" w:rsidRDefault="00CA1CFF" w:rsidP="00CA1CFF">
      <w:r>
        <w:lastRenderedPageBreak/>
        <w:t xml:space="preserve">The </w:t>
      </w:r>
      <w:r w:rsidRPr="00BD06D5">
        <w:rPr>
          <w:b/>
          <w:bCs/>
        </w:rPr>
        <w:t>Translation</w:t>
      </w:r>
      <w:r>
        <w:rPr>
          <w:b/>
          <w:bCs/>
        </w:rPr>
        <w:t>s</w:t>
      </w:r>
      <w:r w:rsidRPr="00BD06D5">
        <w:rPr>
          <w:b/>
          <w:bCs/>
        </w:rPr>
        <w:t>Builder</w:t>
      </w:r>
      <w:r>
        <w:t xml:space="preserve"> project has been created using the </w:t>
      </w:r>
      <w:hyperlink r:id="rId16" w:history="1">
        <w:r w:rsidRPr="00F53357">
          <w:rPr>
            <w:rStyle w:val="Hyperlink"/>
          </w:rPr>
          <w:t>external tools integration support</w:t>
        </w:r>
      </w:hyperlink>
      <w:r>
        <w:t xml:space="preserve"> for Power BI Desktop. Once the </w:t>
      </w:r>
      <w:r w:rsidRPr="00BD06D5">
        <w:rPr>
          <w:b/>
          <w:bCs/>
        </w:rPr>
        <w:t>Translation</w:t>
      </w:r>
      <w:r>
        <w:rPr>
          <w:b/>
          <w:bCs/>
        </w:rPr>
        <w:t>s</w:t>
      </w:r>
      <w:r w:rsidRPr="00BD06D5">
        <w:rPr>
          <w:b/>
          <w:bCs/>
        </w:rPr>
        <w:t>Builder</w:t>
      </w:r>
      <w:r>
        <w:t xml:space="preserve"> application has been deploy on a Windows computer, you can launch it directly from Power BI Desktop using the </w:t>
      </w:r>
      <w:r w:rsidRPr="000552C2">
        <w:rPr>
          <w:b/>
          <w:bCs/>
        </w:rPr>
        <w:t>External Tools</w:t>
      </w:r>
      <w:r>
        <w:t xml:space="preserve"> tab in the ribbon.</w:t>
      </w:r>
    </w:p>
    <w:p w14:paraId="485774D8" w14:textId="77777777" w:rsidR="00CA1CFF" w:rsidRDefault="00CA1CFF" w:rsidP="00CA1CFF">
      <w:r>
        <w:t xml:space="preserve">You can deploy </w:t>
      </w:r>
      <w:r w:rsidRPr="007E78AA">
        <w:rPr>
          <w:b/>
          <w:bCs/>
        </w:rPr>
        <w:t>TranslationsBuilder</w:t>
      </w:r>
      <w:r>
        <w:t xml:space="preserve"> as an external tool on a computer where you've already installed Power BI Desktop.  You deploy an external tool by copying a JSON file with an extension of </w:t>
      </w:r>
      <w:proofErr w:type="spellStart"/>
      <w:r w:rsidRPr="00CF4D13">
        <w:rPr>
          <w:b/>
          <w:bCs/>
        </w:rPr>
        <w:t>pbitool.json</w:t>
      </w:r>
      <w:proofErr w:type="spellEnd"/>
      <w:r>
        <w:t xml:space="preserve"> into a well-known folder location which is inspected by Power BI Desktop at startup.</w:t>
      </w:r>
      <w:r w:rsidRPr="004B1A36">
        <w:t xml:space="preserve"> </w:t>
      </w:r>
      <w:r>
        <w:t xml:space="preserve">The </w:t>
      </w:r>
      <w:r w:rsidRPr="00C064A6">
        <w:rPr>
          <w:b/>
          <w:bCs/>
        </w:rPr>
        <w:t>TranslationsBuilder</w:t>
      </w:r>
      <w:r>
        <w:t xml:space="preserve"> project contains a JSON deployment file named </w:t>
      </w:r>
      <w:proofErr w:type="spellStart"/>
      <w:r w:rsidRPr="00CF4D13">
        <w:rPr>
          <w:b/>
          <w:bCs/>
        </w:rPr>
        <w:t>translationsbuilder.pbitool.json</w:t>
      </w:r>
      <w:proofErr w:type="spellEnd"/>
      <w:r>
        <w:t>.</w:t>
      </w:r>
    </w:p>
    <w:p w14:paraId="5E2A575C" w14:textId="77777777" w:rsidR="00CA1CFF" w:rsidRDefault="00CA1CFF" w:rsidP="00CA1CFF">
      <w:r>
        <w:rPr>
          <w:noProof/>
        </w:rPr>
        <w:drawing>
          <wp:inline distT="0" distB="0" distL="0" distR="0" wp14:anchorId="25E022DE" wp14:editId="22A6727F">
            <wp:extent cx="6281310" cy="1224534"/>
            <wp:effectExtent l="19050" t="19050" r="24765" b="13970"/>
            <wp:docPr id="77" name="Picture 7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graphical user interfac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1053"/>
                    <a:stretch/>
                  </pic:blipFill>
                  <pic:spPr bwMode="auto">
                    <a:xfrm>
                      <a:off x="0" y="0"/>
                      <a:ext cx="6667102" cy="1299744"/>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665CE9" w14:textId="77777777" w:rsidR="00CA1CFF" w:rsidRPr="00E91B55" w:rsidRDefault="00CA1CFF" w:rsidP="00CA1CFF">
      <w:r>
        <w:t xml:space="preserve">Let's walk through the steps to deploy </w:t>
      </w:r>
      <w:r w:rsidRPr="00C064A6">
        <w:rPr>
          <w:b/>
          <w:bCs/>
        </w:rPr>
        <w:t>TranslationsBuilder</w:t>
      </w:r>
      <w:r>
        <w:t xml:space="preserve"> as an external tool for Power BI Desktop, First, you must build the project to generate the executable program file named </w:t>
      </w:r>
      <w:r w:rsidRPr="00630D51">
        <w:rPr>
          <w:b/>
          <w:bCs/>
        </w:rPr>
        <w:t>TranslationsBuilder.exe</w:t>
      </w:r>
      <w:r>
        <w:t xml:space="preserve">. Next, you must update the </w:t>
      </w:r>
      <w:r w:rsidRPr="00E91B55">
        <w:rPr>
          <w:b/>
          <w:bCs/>
        </w:rPr>
        <w:t>path</w:t>
      </w:r>
      <w:r>
        <w:t xml:space="preserve"> property in </w:t>
      </w:r>
      <w:proofErr w:type="spellStart"/>
      <w:r w:rsidRPr="00CF4D13">
        <w:rPr>
          <w:b/>
          <w:bCs/>
        </w:rPr>
        <w:t>translationsbuilder.pbitool.json</w:t>
      </w:r>
      <w:proofErr w:type="spellEnd"/>
      <w:r>
        <w:t xml:space="preserve"> so it points to the location path for </w:t>
      </w:r>
      <w:r w:rsidRPr="00E91B55">
        <w:rPr>
          <w:b/>
          <w:bCs/>
        </w:rPr>
        <w:t>TranslationsBuilder.exe</w:t>
      </w:r>
      <w:r>
        <w:t xml:space="preserve">. Third, you must copy the file named </w:t>
      </w:r>
      <w:proofErr w:type="spellStart"/>
      <w:r w:rsidRPr="00CF4D13">
        <w:rPr>
          <w:b/>
          <w:bCs/>
        </w:rPr>
        <w:t>translationsbuilder.pbitool.json</w:t>
      </w:r>
      <w:proofErr w:type="spellEnd"/>
      <w:r>
        <w:t xml:space="preserve"> to the </w:t>
      </w:r>
      <w:r w:rsidRPr="00837A1B">
        <w:rPr>
          <w:b/>
          <w:bCs/>
        </w:rPr>
        <w:t>External Tools</w:t>
      </w:r>
      <w:r>
        <w:t xml:space="preserve"> folder located at the following path.</w:t>
      </w:r>
    </w:p>
    <w:p w14:paraId="07070D1F" w14:textId="77777777" w:rsidR="00CA1CFF" w:rsidRDefault="00CA1CFF" w:rsidP="00CA1CFF">
      <w:pPr>
        <w:pStyle w:val="CodeListing"/>
      </w:pPr>
      <w:r w:rsidRPr="00D04CBD">
        <w:t>C:\Program Files (x86)\Common Files\Microsoft Shared\Power BI Desktop\External Tools</w:t>
      </w:r>
    </w:p>
    <w:p w14:paraId="348F13C3" w14:textId="77777777" w:rsidR="00CA1CFF" w:rsidRDefault="00CA1CFF" w:rsidP="00CA1CFF">
      <w:pPr>
        <w:pStyle w:val="Callout"/>
      </w:pPr>
      <w:r>
        <w:t xml:space="preserve">The </w:t>
      </w:r>
      <w:r w:rsidRPr="007E78AA">
        <w:rPr>
          <w:b/>
          <w:bCs/>
        </w:rPr>
        <w:t>External Tools</w:t>
      </w:r>
      <w:r>
        <w:t xml:space="preserve"> folder might already contain other deployment files for other external tools such as Tabular Editor.</w:t>
      </w:r>
    </w:p>
    <w:p w14:paraId="6FF5EDD6" w14:textId="77777777" w:rsidR="00CA1CFF" w:rsidRDefault="00CA1CFF" w:rsidP="00CA1CFF">
      <w:r>
        <w:t xml:space="preserve">Once you have copied the </w:t>
      </w:r>
      <w:proofErr w:type="spellStart"/>
      <w:r w:rsidRPr="00CF4D13">
        <w:rPr>
          <w:b/>
          <w:bCs/>
        </w:rPr>
        <w:t>translationsbuilder.pbitool.json</w:t>
      </w:r>
      <w:proofErr w:type="spellEnd"/>
      <w:r>
        <w:t xml:space="preserve"> file to the </w:t>
      </w:r>
      <w:r w:rsidRPr="0001066D">
        <w:rPr>
          <w:b/>
          <w:bCs/>
        </w:rPr>
        <w:t>External Tools</w:t>
      </w:r>
      <w:r>
        <w:t xml:space="preserve"> folder, the </w:t>
      </w:r>
      <w:r w:rsidRPr="00837A1B">
        <w:rPr>
          <w:b/>
          <w:bCs/>
        </w:rPr>
        <w:t>TranslationsBuilder</w:t>
      </w:r>
      <w:r>
        <w:t xml:space="preserve"> tile should appear in Power BI Desktop on the </w:t>
      </w:r>
      <w:r w:rsidRPr="00837A1B">
        <w:rPr>
          <w:b/>
          <w:bCs/>
        </w:rPr>
        <w:t>External Tools</w:t>
      </w:r>
      <w:r>
        <w:t xml:space="preserve"> tab in the ribbon. Note that you must restart Power BI Desktop before you can see the effect. After a restart, you should see </w:t>
      </w:r>
      <w:r w:rsidRPr="008A3758">
        <w:rPr>
          <w:b/>
          <w:bCs/>
        </w:rPr>
        <w:t>TranslationsBuilder</w:t>
      </w:r>
      <w:r>
        <w:t xml:space="preserve"> in the </w:t>
      </w:r>
      <w:r w:rsidRPr="008A3758">
        <w:rPr>
          <w:b/>
          <w:bCs/>
        </w:rPr>
        <w:t>External Tools</w:t>
      </w:r>
      <w:r>
        <w:t xml:space="preserve"> tab in the ribbon.</w:t>
      </w:r>
    </w:p>
    <w:p w14:paraId="48B22E51" w14:textId="77777777" w:rsidR="00CA1CFF" w:rsidRDefault="00CA1CFF" w:rsidP="00CA1CFF">
      <w:r>
        <w:rPr>
          <w:noProof/>
        </w:rPr>
        <w:drawing>
          <wp:inline distT="0" distB="0" distL="0" distR="0" wp14:anchorId="66832F6D" wp14:editId="51BF58C4">
            <wp:extent cx="3438024" cy="690362"/>
            <wp:effectExtent l="19050" t="19050" r="10160" b="14605"/>
            <wp:docPr id="57" name="Picture 5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35649"/>
                    <a:stretch/>
                  </pic:blipFill>
                  <pic:spPr bwMode="auto">
                    <a:xfrm>
                      <a:off x="0" y="0"/>
                      <a:ext cx="3958969" cy="794969"/>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76A7B1C3" w14:textId="77777777" w:rsidR="00CA1CFF" w:rsidRDefault="00CA1CFF" w:rsidP="00CA1CFF">
      <w:r>
        <w:t xml:space="preserve">When you launch an external tool like </w:t>
      </w:r>
      <w:r w:rsidRPr="008A3758">
        <w:rPr>
          <w:b/>
          <w:bCs/>
        </w:rPr>
        <w:t>TranslationsBuilder</w:t>
      </w:r>
      <w:r>
        <w:t xml:space="preserve">, the application is passed startup parameters including a connection string which can be used to establish a connection back to the dataset that's loaded in Power BI Desktop. This allows </w:t>
      </w:r>
      <w:r w:rsidRPr="008A3758">
        <w:rPr>
          <w:b/>
          <w:bCs/>
        </w:rPr>
        <w:t>TranslationsBuilder</w:t>
      </w:r>
      <w:r>
        <w:t xml:space="preserve"> to display dataset information and to provide commands to automate adding metadata translations. </w:t>
      </w:r>
      <w:r w:rsidRPr="008A3758">
        <w:rPr>
          <w:b/>
          <w:bCs/>
        </w:rPr>
        <w:t>TranslationsBuilder</w:t>
      </w:r>
      <w:r>
        <w:t xml:space="preserve"> also provides a table grid down below which displays all the non-hidden dataset objects and their associated metadata translations.</w:t>
      </w:r>
    </w:p>
    <w:p w14:paraId="1A5B8BF7" w14:textId="77777777" w:rsidR="00CA1CFF" w:rsidRDefault="00CA1CFF" w:rsidP="00CA1CFF">
      <w:r>
        <w:rPr>
          <w:noProof/>
        </w:rPr>
        <w:drawing>
          <wp:inline distT="0" distB="0" distL="0" distR="0" wp14:anchorId="34BD2DD2" wp14:editId="5893AA3A">
            <wp:extent cx="5391033" cy="1617310"/>
            <wp:effectExtent l="0" t="0" r="635" b="2540"/>
            <wp:docPr id="95" name="Picture 9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8673" cy="1619602"/>
                    </a:xfrm>
                    <a:prstGeom prst="rect">
                      <a:avLst/>
                    </a:prstGeom>
                    <a:noFill/>
                    <a:ln>
                      <a:noFill/>
                    </a:ln>
                  </pic:spPr>
                </pic:pic>
              </a:graphicData>
            </a:graphic>
          </wp:inline>
        </w:drawing>
      </w:r>
    </w:p>
    <w:p w14:paraId="45153B9A" w14:textId="77777777" w:rsidR="00CA1CFF" w:rsidRDefault="00CA1CFF" w:rsidP="00CA1CFF">
      <w:pPr>
        <w:pStyle w:val="Heading3"/>
      </w:pPr>
      <w:bookmarkStart w:id="0" w:name="_Toc78189153"/>
      <w:r>
        <w:lastRenderedPageBreak/>
        <w:t>Program with TOM in an External Tool</w:t>
      </w:r>
      <w:bookmarkEnd w:id="0"/>
    </w:p>
    <w:p w14:paraId="5A9C579D" w14:textId="77777777" w:rsidR="00CA1CFF" w:rsidRDefault="00CA1CFF" w:rsidP="00CA1CFF">
      <w:r w:rsidRPr="00837A1B">
        <w:rPr>
          <w:b/>
          <w:bCs/>
        </w:rPr>
        <w:t>TranslationsBuilder</w:t>
      </w:r>
      <w:r>
        <w:t xml:space="preserve"> is a developer sample created to demonstrate programming metadata translations using TOM. The </w:t>
      </w:r>
      <w:r w:rsidRPr="00837A1B">
        <w:rPr>
          <w:b/>
          <w:bCs/>
        </w:rPr>
        <w:t>TranslationsBuilder</w:t>
      </w:r>
      <w:r>
        <w:t xml:space="preserve"> project contains a C#  class named </w:t>
      </w:r>
      <w:hyperlink r:id="rId20" w:history="1">
        <w:r w:rsidRPr="00501AC4">
          <w:rPr>
            <w:rStyle w:val="Hyperlink"/>
          </w:rPr>
          <w:t>TranslationsManager</w:t>
        </w:r>
      </w:hyperlink>
      <w:r>
        <w:t xml:space="preserve"> which contains the custom C# code which programs with TOM to create secondary cultures and to add metadata translations.</w:t>
      </w:r>
    </w:p>
    <w:p w14:paraId="3ADA059E" w14:textId="77777777" w:rsidR="00CA1CFF" w:rsidRDefault="00CA1CFF" w:rsidP="00CA1CFF">
      <w:r>
        <w:rPr>
          <w:noProof/>
        </w:rPr>
        <w:drawing>
          <wp:inline distT="0" distB="0" distL="0" distR="0" wp14:anchorId="33F66437" wp14:editId="0E6F5019">
            <wp:extent cx="2939543" cy="2125410"/>
            <wp:effectExtent l="0" t="0" r="0" b="8255"/>
            <wp:docPr id="76" name="Picture 7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69334" cy="2291558"/>
                    </a:xfrm>
                    <a:prstGeom prst="rect">
                      <a:avLst/>
                    </a:prstGeom>
                    <a:noFill/>
                    <a:ln>
                      <a:noFill/>
                    </a:ln>
                  </pic:spPr>
                </pic:pic>
              </a:graphicData>
            </a:graphic>
          </wp:inline>
        </w:drawing>
      </w:r>
    </w:p>
    <w:p w14:paraId="5916413C" w14:textId="77777777" w:rsidR="00CA1CFF" w:rsidRDefault="00CA1CFF" w:rsidP="00CA1CFF">
      <w:r>
        <w:t xml:space="preserve">Whenever you open a PBIX file with a dataset definition, Power BI Desktop launches a local instance of Analysis Services. The programming model of TOM provides a top-level </w:t>
      </w:r>
      <w:r w:rsidRPr="009E094A">
        <w:rPr>
          <w:b/>
          <w:bCs/>
        </w:rPr>
        <w:t>Server</w:t>
      </w:r>
      <w:r>
        <w:t xml:space="preserve"> object which you can think of as your connection to a local instance of the Analysis Services. The </w:t>
      </w:r>
      <w:r w:rsidRPr="009E094A">
        <w:rPr>
          <w:b/>
          <w:bCs/>
        </w:rPr>
        <w:t>Server</w:t>
      </w:r>
      <w:r>
        <w:t xml:space="preserve"> object provides a </w:t>
      </w:r>
      <w:r w:rsidRPr="009E094A">
        <w:rPr>
          <w:b/>
          <w:bCs/>
        </w:rPr>
        <w:t>Database</w:t>
      </w:r>
      <w:r>
        <w:rPr>
          <w:b/>
          <w:bCs/>
        </w:rPr>
        <w:t>s</w:t>
      </w:r>
      <w:r>
        <w:t xml:space="preserve"> collection of </w:t>
      </w:r>
      <w:r w:rsidRPr="009E094A">
        <w:rPr>
          <w:b/>
          <w:bCs/>
        </w:rPr>
        <w:t>Database</w:t>
      </w:r>
      <w:r>
        <w:t xml:space="preserve"> objects. Each </w:t>
      </w:r>
      <w:r w:rsidRPr="009E094A">
        <w:rPr>
          <w:b/>
          <w:bCs/>
        </w:rPr>
        <w:t>Database</w:t>
      </w:r>
      <w:r>
        <w:t xml:space="preserve"> object has a </w:t>
      </w:r>
      <w:r w:rsidRPr="009E094A">
        <w:rPr>
          <w:b/>
          <w:bCs/>
        </w:rPr>
        <w:t>Model</w:t>
      </w:r>
      <w:r>
        <w:t xml:space="preserve"> property which provides access to tables, cultures and metadata translations.</w:t>
      </w:r>
    </w:p>
    <w:p w14:paraId="45D17589" w14:textId="77777777" w:rsidR="00CA1CFF" w:rsidRDefault="00CA1CFF" w:rsidP="00CA1CFF">
      <w:r>
        <w:rPr>
          <w:noProof/>
        </w:rPr>
        <w:drawing>
          <wp:inline distT="0" distB="0" distL="0" distR="0" wp14:anchorId="5F6098CF" wp14:editId="17D33337">
            <wp:extent cx="1740513" cy="99854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773" cy="1049183"/>
                    </a:xfrm>
                    <a:prstGeom prst="rect">
                      <a:avLst/>
                    </a:prstGeom>
                    <a:noFill/>
                    <a:ln>
                      <a:noFill/>
                    </a:ln>
                  </pic:spPr>
                </pic:pic>
              </a:graphicData>
            </a:graphic>
          </wp:inline>
        </w:drawing>
      </w:r>
    </w:p>
    <w:p w14:paraId="0F96E157" w14:textId="77777777" w:rsidR="00CA1CFF" w:rsidRPr="00711969" w:rsidRDefault="00CA1CFF" w:rsidP="00CA1CFF">
      <w:r>
        <w:t xml:space="preserve">Each time Power BI Desktop starts a local instance of Analysis Service to load a dataset, it assigns what seems like a random port number (e.g. </w:t>
      </w:r>
      <w:r w:rsidRPr="00BA519D">
        <w:rPr>
          <w:b/>
          <w:bCs/>
        </w:rPr>
        <w:t>50001</w:t>
      </w:r>
      <w:r>
        <w:t xml:space="preserve">). You can construct a connection string using a path of </w:t>
      </w:r>
      <w:r w:rsidRPr="0090491F">
        <w:rPr>
          <w:b/>
          <w:bCs/>
        </w:rPr>
        <w:t>localhost</w:t>
      </w:r>
      <w:r>
        <w:t xml:space="preserve"> followed by the port number in a format that follows the pattern of </w:t>
      </w:r>
      <w:r w:rsidRPr="009E094A">
        <w:rPr>
          <w:b/>
          <w:bCs/>
        </w:rPr>
        <w:t>localhost:50001</w:t>
      </w:r>
      <w:r>
        <w:t>. Once you know the port number of the local instance of Analysis Services, you can connect to the dataset loaded in that instance using the following code.</w:t>
      </w:r>
    </w:p>
    <w:p w14:paraId="2A4F6E8B" w14:textId="77777777" w:rsidR="00CA1CFF" w:rsidRPr="009E094A" w:rsidRDefault="00CA1CFF" w:rsidP="00CA1CFF">
      <w:pPr>
        <w:pStyle w:val="CodeListing"/>
        <w:rPr>
          <w:color w:val="808080" w:themeColor="background1" w:themeShade="80"/>
        </w:rPr>
      </w:pPr>
      <w:r w:rsidRPr="009E094A">
        <w:rPr>
          <w:color w:val="808080" w:themeColor="background1" w:themeShade="80"/>
        </w:rPr>
        <w:t xml:space="preserve">// connect to </w:t>
      </w:r>
      <w:r>
        <w:rPr>
          <w:color w:val="808080" w:themeColor="background1" w:themeShade="80"/>
        </w:rPr>
        <w:t xml:space="preserve">local Analysis Services </w:t>
      </w:r>
      <w:r w:rsidRPr="009E094A">
        <w:rPr>
          <w:color w:val="808080" w:themeColor="background1" w:themeShade="80"/>
        </w:rPr>
        <w:t xml:space="preserve">engine </w:t>
      </w:r>
      <w:r>
        <w:rPr>
          <w:color w:val="808080" w:themeColor="background1" w:themeShade="80"/>
        </w:rPr>
        <w:t xml:space="preserve">running </w:t>
      </w:r>
      <w:r w:rsidRPr="009E094A">
        <w:rPr>
          <w:color w:val="808080" w:themeColor="background1" w:themeShade="80"/>
        </w:rPr>
        <w:t>in Power BI Desktop session</w:t>
      </w:r>
    </w:p>
    <w:p w14:paraId="44509D38" w14:textId="77777777" w:rsidR="00CA1CFF" w:rsidRDefault="00CA1CFF" w:rsidP="00CA1CFF">
      <w:pPr>
        <w:pStyle w:val="CodeListing"/>
      </w:pPr>
      <w:r>
        <w:t>Server server = new Server();</w:t>
      </w:r>
    </w:p>
    <w:p w14:paraId="63AC3533" w14:textId="77777777" w:rsidR="00CA1CFF" w:rsidRDefault="00CA1CFF" w:rsidP="00CA1CFF">
      <w:pPr>
        <w:pStyle w:val="CodeListing"/>
      </w:pPr>
      <w:r>
        <w:t>server.Connect("localhost:50001");</w:t>
      </w:r>
    </w:p>
    <w:p w14:paraId="6081C6C8" w14:textId="77777777" w:rsidR="00CA1CFF" w:rsidRDefault="00CA1CFF" w:rsidP="00CA1CFF">
      <w:pPr>
        <w:pStyle w:val="CodeListing"/>
      </w:pPr>
    </w:p>
    <w:p w14:paraId="6DB3DE04" w14:textId="77777777" w:rsidR="00CA1CFF" w:rsidRPr="009E094A" w:rsidRDefault="00CA1CFF" w:rsidP="00CA1CFF">
      <w:pPr>
        <w:pStyle w:val="CodeListing"/>
        <w:rPr>
          <w:color w:val="808080" w:themeColor="background1" w:themeShade="80"/>
        </w:rPr>
      </w:pPr>
      <w:r w:rsidRPr="009E094A">
        <w:rPr>
          <w:color w:val="808080" w:themeColor="background1" w:themeShade="80"/>
        </w:rPr>
        <w:t>// With Power BI Desktop, server will contain extactly one database</w:t>
      </w:r>
    </w:p>
    <w:p w14:paraId="285926DB" w14:textId="77777777" w:rsidR="00CA1CFF" w:rsidRDefault="00CA1CFF" w:rsidP="00CA1CFF">
      <w:pPr>
        <w:pStyle w:val="CodeListing"/>
      </w:pPr>
      <w:r>
        <w:t>Database dataset = server.Databases[0];</w:t>
      </w:r>
    </w:p>
    <w:p w14:paraId="7F346C82" w14:textId="77777777" w:rsidR="00CA1CFF" w:rsidRDefault="00CA1CFF" w:rsidP="00CA1CFF">
      <w:pPr>
        <w:pStyle w:val="CodeListing"/>
      </w:pPr>
      <w:r>
        <w:t>Model model = server.Databases[0].Model;</w:t>
      </w:r>
    </w:p>
    <w:p w14:paraId="1933A5F9" w14:textId="77777777" w:rsidR="00CA1CFF" w:rsidRDefault="00CA1CFF" w:rsidP="00CA1CFF">
      <w:r>
        <w:t xml:space="preserve">When using TOM to connect to Power BI Desktop, the </w:t>
      </w:r>
      <w:r w:rsidRPr="0090491F">
        <w:rPr>
          <w:b/>
          <w:bCs/>
        </w:rPr>
        <w:t>Databases</w:t>
      </w:r>
      <w:r>
        <w:t xml:space="preserve"> collection will always contain a single </w:t>
      </w:r>
      <w:r w:rsidRPr="0090491F">
        <w:rPr>
          <w:b/>
          <w:bCs/>
        </w:rPr>
        <w:t>Database</w:t>
      </w:r>
      <w:r>
        <w:t xml:space="preserve"> object. Therefore, you can access the </w:t>
      </w:r>
      <w:r w:rsidRPr="0090491F">
        <w:rPr>
          <w:b/>
          <w:bCs/>
        </w:rPr>
        <w:t>Database</w:t>
      </w:r>
      <w:r>
        <w:t xml:space="preserve"> object representing a dataset loaded into Power BI Desktop using </w:t>
      </w:r>
      <w:r w:rsidRPr="0090491F">
        <w:rPr>
          <w:b/>
          <w:bCs/>
        </w:rPr>
        <w:t>Datasets[0]</w:t>
      </w:r>
      <w:r>
        <w:t xml:space="preserve">. Things are different when using TOM to connect to a workspace in the Power BI Service. In this case the </w:t>
      </w:r>
      <w:r w:rsidRPr="0090491F">
        <w:rPr>
          <w:b/>
          <w:bCs/>
        </w:rPr>
        <w:t>Server</w:t>
      </w:r>
      <w:r>
        <w:t xml:space="preserve"> object represents a Power BI workspace which can have more than one dataset. In this case, the </w:t>
      </w:r>
      <w:r w:rsidRPr="0090491F">
        <w:rPr>
          <w:b/>
          <w:bCs/>
        </w:rPr>
        <w:t>Datasets</w:t>
      </w:r>
      <w:r>
        <w:t xml:space="preserve"> collection can have more than one dataset so the syntax of </w:t>
      </w:r>
      <w:r w:rsidRPr="0090491F">
        <w:rPr>
          <w:b/>
          <w:bCs/>
        </w:rPr>
        <w:t>Datasets[0]</w:t>
      </w:r>
      <w:r>
        <w:t xml:space="preserve"> cannot be used reliably. Instead, you must access datasets by name.</w:t>
      </w:r>
    </w:p>
    <w:p w14:paraId="6D7306EA" w14:textId="77777777" w:rsidR="00CA1CFF" w:rsidRDefault="00CA1CFF" w:rsidP="00CA1CFF">
      <w:r>
        <w:t xml:space="preserve">Now let's examine how an external tool like </w:t>
      </w:r>
      <w:r w:rsidRPr="0046278C">
        <w:rPr>
          <w:b/>
          <w:bCs/>
        </w:rPr>
        <w:t>TranslationsBuilder</w:t>
      </w:r>
      <w:r>
        <w:t xml:space="preserve"> is able to obtain the connection string to connect to the </w:t>
      </w:r>
      <w:r w:rsidRPr="0046278C">
        <w:rPr>
          <w:b/>
          <w:bCs/>
        </w:rPr>
        <w:t>Server</w:t>
      </w:r>
      <w:r>
        <w:t xml:space="preserve"> object. When Power BI Desktop launches an external tool, it passes startup parameters which a connection string for the </w:t>
      </w:r>
      <w:r w:rsidRPr="0001066D">
        <w:rPr>
          <w:b/>
          <w:bCs/>
        </w:rPr>
        <w:t>Server</w:t>
      </w:r>
      <w:r>
        <w:t xml:space="preserve"> object and the </w:t>
      </w:r>
      <w:r w:rsidRPr="0046278C">
        <w:rPr>
          <w:b/>
          <w:bCs/>
        </w:rPr>
        <w:t>Database</w:t>
      </w:r>
      <w:r>
        <w:t xml:space="preserve"> name which is passed as a GUID.</w:t>
      </w:r>
    </w:p>
    <w:p w14:paraId="70DD2775" w14:textId="77777777" w:rsidR="00CA1CFF" w:rsidRDefault="00CA1CFF" w:rsidP="00CA1CFF">
      <w:r>
        <w:t xml:space="preserve">Since </w:t>
      </w:r>
      <w:r w:rsidRPr="00BD6B82">
        <w:rPr>
          <w:b/>
          <w:bCs/>
        </w:rPr>
        <w:t>TranslationsBuilder</w:t>
      </w:r>
      <w:r>
        <w:t xml:space="preserve"> has been deployed as an </w:t>
      </w:r>
      <w:r w:rsidRPr="00BD6B82">
        <w:rPr>
          <w:b/>
          <w:bCs/>
        </w:rPr>
        <w:t>External Tool</w:t>
      </w:r>
      <w:r>
        <w:t xml:space="preserve">, the application can examine its startup parameters to dynamically discover the </w:t>
      </w:r>
      <w:r w:rsidRPr="00BD6B82">
        <w:rPr>
          <w:b/>
          <w:bCs/>
        </w:rPr>
        <w:t>Server</w:t>
      </w:r>
      <w:r>
        <w:t xml:space="preserve"> connect string. The </w:t>
      </w:r>
      <w:r w:rsidRPr="00501AC4">
        <w:rPr>
          <w:b/>
          <w:bCs/>
        </w:rPr>
        <w:t>TranslationsManager</w:t>
      </w:r>
      <w:r>
        <w:t xml:space="preserve"> class provides a </w:t>
      </w:r>
      <w:hyperlink r:id="rId23" w:anchor="L19" w:history="1">
        <w:r w:rsidRPr="00501AC4">
          <w:rPr>
            <w:rStyle w:val="Hyperlink"/>
          </w:rPr>
          <w:t>static constructor</w:t>
        </w:r>
      </w:hyperlink>
      <w:r>
        <w:t xml:space="preserve"> that </w:t>
      </w:r>
      <w:r>
        <w:lastRenderedPageBreak/>
        <w:t xml:space="preserve">uses properties of the </w:t>
      </w:r>
      <w:proofErr w:type="spellStart"/>
      <w:r w:rsidRPr="00BD6B82">
        <w:rPr>
          <w:b/>
          <w:bCs/>
        </w:rPr>
        <w:t>AppSettings</w:t>
      </w:r>
      <w:proofErr w:type="spellEnd"/>
      <w:r>
        <w:t xml:space="preserve"> class to initialize the a </w:t>
      </w:r>
      <w:r w:rsidRPr="00BD6B82">
        <w:rPr>
          <w:b/>
          <w:bCs/>
        </w:rPr>
        <w:t>Server</w:t>
      </w:r>
      <w:r>
        <w:t xml:space="preserve"> object and a </w:t>
      </w:r>
      <w:r w:rsidRPr="00BD6B82">
        <w:rPr>
          <w:b/>
          <w:bCs/>
        </w:rPr>
        <w:t>Model</w:t>
      </w:r>
      <w:r>
        <w:t xml:space="preserve"> object for the dataset that's open in the current session of Power BI Desktop.</w:t>
      </w:r>
    </w:p>
    <w:p w14:paraId="6F3F956F" w14:textId="77777777" w:rsidR="00CA1CFF" w:rsidRDefault="00CA1CFF" w:rsidP="00CA1CFF">
      <w:r>
        <w:rPr>
          <w:noProof/>
        </w:rPr>
        <w:drawing>
          <wp:inline distT="0" distB="0" distL="0" distR="0" wp14:anchorId="1C607BAE" wp14:editId="3C758C9E">
            <wp:extent cx="2983272" cy="1698171"/>
            <wp:effectExtent l="0" t="0" r="7620" b="0"/>
            <wp:docPr id="63" name="Picture 6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3399" cy="1743782"/>
                    </a:xfrm>
                    <a:prstGeom prst="rect">
                      <a:avLst/>
                    </a:prstGeom>
                    <a:noFill/>
                    <a:ln>
                      <a:noFill/>
                    </a:ln>
                  </pic:spPr>
                </pic:pic>
              </a:graphicData>
            </a:graphic>
          </wp:inline>
        </w:drawing>
      </w:r>
    </w:p>
    <w:p w14:paraId="7554ACBF" w14:textId="77777777" w:rsidR="00CA1CFF" w:rsidRDefault="00CA1CFF" w:rsidP="00CA1CFF">
      <w:r>
        <w:t xml:space="preserve">Once you acquire a reference to the </w:t>
      </w:r>
      <w:r w:rsidRPr="00BD6B82">
        <w:rPr>
          <w:b/>
          <w:bCs/>
        </w:rPr>
        <w:t>Model</w:t>
      </w:r>
      <w:r>
        <w:t xml:space="preserve"> object, it can be used to access dataset objects of type </w:t>
      </w:r>
      <w:r w:rsidRPr="00F221F4">
        <w:rPr>
          <w:b/>
          <w:bCs/>
        </w:rPr>
        <w:t>Table</w:t>
      </w:r>
      <w:r>
        <w:t xml:space="preserve">, </w:t>
      </w:r>
      <w:r w:rsidRPr="00F221F4">
        <w:rPr>
          <w:b/>
          <w:bCs/>
        </w:rPr>
        <w:t>Column</w:t>
      </w:r>
      <w:r>
        <w:t xml:space="preserve">, </w:t>
      </w:r>
      <w:r w:rsidRPr="00F221F4">
        <w:rPr>
          <w:b/>
          <w:bCs/>
        </w:rPr>
        <w:t>Measure</w:t>
      </w:r>
      <w:r>
        <w:t xml:space="preserve">, </w:t>
      </w:r>
      <w:r w:rsidRPr="00F221F4">
        <w:rPr>
          <w:b/>
          <w:bCs/>
        </w:rPr>
        <w:t>Hierarchy</w:t>
      </w:r>
      <w:r>
        <w:t xml:space="preserve"> and </w:t>
      </w:r>
      <w:r w:rsidRPr="00F221F4">
        <w:rPr>
          <w:b/>
          <w:bCs/>
        </w:rPr>
        <w:t>Level</w:t>
      </w:r>
      <w:r>
        <w:t xml:space="preserve">. The </w:t>
      </w:r>
      <w:r w:rsidRPr="001F724F">
        <w:rPr>
          <w:b/>
          <w:bCs/>
        </w:rPr>
        <w:t>Model</w:t>
      </w:r>
      <w:r>
        <w:t xml:space="preserve"> contains a </w:t>
      </w:r>
      <w:r w:rsidRPr="001F724F">
        <w:rPr>
          <w:b/>
          <w:bCs/>
        </w:rPr>
        <w:t>Tables</w:t>
      </w:r>
      <w:r>
        <w:t xml:space="preserve"> collection. Each </w:t>
      </w:r>
      <w:r w:rsidRPr="00667B2B">
        <w:rPr>
          <w:b/>
          <w:bCs/>
        </w:rPr>
        <w:t>Table</w:t>
      </w:r>
      <w:r>
        <w:t xml:space="preserve"> object contains three collections named </w:t>
      </w:r>
      <w:r w:rsidRPr="001F724F">
        <w:rPr>
          <w:b/>
          <w:bCs/>
        </w:rPr>
        <w:t>Columns</w:t>
      </w:r>
      <w:r>
        <w:t xml:space="preserve">, </w:t>
      </w:r>
      <w:r w:rsidRPr="001F724F">
        <w:rPr>
          <w:b/>
          <w:bCs/>
        </w:rPr>
        <w:t>Measures</w:t>
      </w:r>
      <w:r>
        <w:t xml:space="preserve"> and </w:t>
      </w:r>
      <w:r w:rsidRPr="001F724F">
        <w:rPr>
          <w:b/>
          <w:bCs/>
        </w:rPr>
        <w:t>Hierarchies</w:t>
      </w:r>
      <w:r>
        <w:t xml:space="preserve">. A </w:t>
      </w:r>
      <w:r w:rsidRPr="00F221F4">
        <w:rPr>
          <w:b/>
          <w:bCs/>
        </w:rPr>
        <w:t>Hierarchy</w:t>
      </w:r>
      <w:r>
        <w:t xml:space="preserve"> object contains a </w:t>
      </w:r>
      <w:r w:rsidRPr="00F221F4">
        <w:rPr>
          <w:b/>
          <w:bCs/>
        </w:rPr>
        <w:t>Levels</w:t>
      </w:r>
      <w:r>
        <w:t xml:space="preserve"> collection with </w:t>
      </w:r>
      <w:r w:rsidRPr="00F221F4">
        <w:rPr>
          <w:b/>
          <w:bCs/>
        </w:rPr>
        <w:t>Level</w:t>
      </w:r>
      <w:r>
        <w:t xml:space="preserve"> objects.</w:t>
      </w:r>
    </w:p>
    <w:p w14:paraId="4C740B1B" w14:textId="77777777" w:rsidR="00CA1CFF" w:rsidRDefault="00CA1CFF" w:rsidP="00CA1CFF">
      <w:r>
        <w:rPr>
          <w:noProof/>
        </w:rPr>
        <w:drawing>
          <wp:inline distT="0" distB="0" distL="0" distR="0" wp14:anchorId="04A04B0A" wp14:editId="146B769B">
            <wp:extent cx="1545896" cy="1136469"/>
            <wp:effectExtent l="0" t="0" r="0" b="698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76775" cy="1159170"/>
                    </a:xfrm>
                    <a:prstGeom prst="rect">
                      <a:avLst/>
                    </a:prstGeom>
                    <a:noFill/>
                    <a:ln>
                      <a:noFill/>
                    </a:ln>
                  </pic:spPr>
                </pic:pic>
              </a:graphicData>
            </a:graphic>
          </wp:inline>
        </w:drawing>
      </w:r>
    </w:p>
    <w:p w14:paraId="1ADADE0E" w14:textId="77777777" w:rsidR="00CA1CFF" w:rsidRPr="001F724F" w:rsidRDefault="00CA1CFF" w:rsidP="00CA1CFF">
      <w:r>
        <w:t xml:space="preserve">You can enumerate through the </w:t>
      </w:r>
      <w:r w:rsidRPr="001F724F">
        <w:rPr>
          <w:b/>
          <w:bCs/>
        </w:rPr>
        <w:t>Tables</w:t>
      </w:r>
      <w:r>
        <w:t xml:space="preserve"> collection of a </w:t>
      </w:r>
      <w:r w:rsidRPr="001F724F">
        <w:rPr>
          <w:b/>
          <w:bCs/>
        </w:rPr>
        <w:t>Model</w:t>
      </w:r>
      <w:r>
        <w:t xml:space="preserve"> object to discover what tables exist in a dataset definition. Within a </w:t>
      </w:r>
      <w:r w:rsidRPr="001F724F">
        <w:rPr>
          <w:b/>
          <w:bCs/>
        </w:rPr>
        <w:t>Table</w:t>
      </w:r>
      <w:r>
        <w:t xml:space="preserve"> object, you can further enumerate through three collections named </w:t>
      </w:r>
      <w:r w:rsidRPr="001F724F">
        <w:rPr>
          <w:b/>
          <w:bCs/>
        </w:rPr>
        <w:t>Columns</w:t>
      </w:r>
      <w:r>
        <w:t xml:space="preserve">, </w:t>
      </w:r>
      <w:r w:rsidRPr="001F724F">
        <w:rPr>
          <w:b/>
          <w:bCs/>
        </w:rPr>
        <w:t>Measures</w:t>
      </w:r>
      <w:r>
        <w:t xml:space="preserve"> and </w:t>
      </w:r>
      <w:r w:rsidRPr="001F724F">
        <w:rPr>
          <w:b/>
          <w:bCs/>
        </w:rPr>
        <w:t>Hierarchies</w:t>
      </w:r>
      <w:r>
        <w:t xml:space="preserve">. With a </w:t>
      </w:r>
      <w:r w:rsidRPr="00C34BCB">
        <w:rPr>
          <w:b/>
          <w:bCs/>
        </w:rPr>
        <w:t>Hierarchy</w:t>
      </w:r>
      <w:r>
        <w:t xml:space="preserve"> object, you can enumerate through the </w:t>
      </w:r>
      <w:r w:rsidRPr="00256B32">
        <w:rPr>
          <w:b/>
          <w:bCs/>
        </w:rPr>
        <w:t>Levels</w:t>
      </w:r>
      <w:r>
        <w:t xml:space="preserve"> collection to access </w:t>
      </w:r>
      <w:r w:rsidRPr="00256B32">
        <w:rPr>
          <w:b/>
          <w:bCs/>
        </w:rPr>
        <w:t>Level</w:t>
      </w:r>
      <w:r>
        <w:t xml:space="preserve"> objects.</w:t>
      </w:r>
    </w:p>
    <w:p w14:paraId="5985915B" w14:textId="77777777" w:rsidR="00CA1CFF" w:rsidRDefault="00CA1CFF" w:rsidP="00CA1CFF">
      <w:pPr>
        <w:pStyle w:val="CodeListing"/>
      </w:pPr>
      <w:r>
        <w:t>foreach (Table table in model.Tables) {</w:t>
      </w:r>
    </w:p>
    <w:p w14:paraId="74263AD4"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(1) </w:t>
      </w:r>
      <w:r w:rsidRPr="00F221F4">
        <w:rPr>
          <w:color w:val="E36C0A" w:themeColor="accent6" w:themeShade="BF"/>
        </w:rPr>
        <w:t>enumerate through tables one by one</w:t>
      </w:r>
    </w:p>
    <w:p w14:paraId="79ABD0FF" w14:textId="77777777" w:rsidR="00CA1CFF" w:rsidRDefault="00CA1CFF" w:rsidP="00CA1CFF">
      <w:pPr>
        <w:pStyle w:val="CodeListing"/>
      </w:pPr>
      <w:r>
        <w:t xml:space="preserve">  Console.WriteLine("Table: " + table.Name);</w:t>
      </w:r>
    </w:p>
    <w:p w14:paraId="4F7DBBC0"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(2) </w:t>
      </w:r>
      <w:r w:rsidRPr="00F221F4">
        <w:rPr>
          <w:color w:val="E36C0A" w:themeColor="accent6" w:themeShade="BF"/>
        </w:rPr>
        <w:t>enumerate through columns</w:t>
      </w:r>
    </w:p>
    <w:p w14:paraId="25988AFF" w14:textId="77777777" w:rsidR="00CA1CFF" w:rsidRDefault="00CA1CFF" w:rsidP="00CA1CFF">
      <w:pPr>
        <w:pStyle w:val="CodeListing"/>
      </w:pPr>
      <w:r>
        <w:t xml:space="preserve">  foreach (Column column in table.Columns) {</w:t>
      </w:r>
    </w:p>
    <w:p w14:paraId="68190EBC" w14:textId="77777777" w:rsidR="00CA1CFF" w:rsidRDefault="00CA1CFF" w:rsidP="00CA1CFF">
      <w:pPr>
        <w:pStyle w:val="CodeListing"/>
      </w:pPr>
      <w:r>
        <w:t xml:space="preserve">    Console.WriteLine("Column: " + column.Name);</w:t>
      </w:r>
    </w:p>
    <w:p w14:paraId="245721AF" w14:textId="77777777" w:rsidR="00CA1CFF" w:rsidRDefault="00CA1CFF" w:rsidP="00CA1CFF">
      <w:pPr>
        <w:pStyle w:val="CodeListing"/>
      </w:pPr>
      <w:r>
        <w:t xml:space="preserve">  };</w:t>
      </w:r>
    </w:p>
    <w:p w14:paraId="3DB3F2D1"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(3) </w:t>
      </w:r>
      <w:r w:rsidRPr="00F221F4">
        <w:rPr>
          <w:color w:val="E36C0A" w:themeColor="accent6" w:themeShade="BF"/>
        </w:rPr>
        <w:t>enumerate through measures</w:t>
      </w:r>
    </w:p>
    <w:p w14:paraId="3B771744" w14:textId="77777777" w:rsidR="00CA1CFF" w:rsidRDefault="00CA1CFF" w:rsidP="00CA1CFF">
      <w:pPr>
        <w:pStyle w:val="CodeListing"/>
      </w:pPr>
      <w:r>
        <w:t xml:space="preserve">  foreach (Measure measure in table.Measures) {</w:t>
      </w:r>
    </w:p>
    <w:p w14:paraId="62C44F49" w14:textId="77777777" w:rsidR="00CA1CFF" w:rsidRDefault="00CA1CFF" w:rsidP="00CA1CFF">
      <w:pPr>
        <w:pStyle w:val="CodeListing"/>
      </w:pPr>
      <w:r>
        <w:t xml:space="preserve">    Console.WriteLine("Measure: " + measure.Name);</w:t>
      </w:r>
    </w:p>
    <w:p w14:paraId="20229D94" w14:textId="77777777" w:rsidR="00CA1CFF" w:rsidRDefault="00CA1CFF" w:rsidP="00CA1CFF">
      <w:pPr>
        <w:pStyle w:val="CodeListing"/>
      </w:pPr>
      <w:r>
        <w:t xml:space="preserve">  };</w:t>
      </w:r>
    </w:p>
    <w:p w14:paraId="6B040C7B"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(4) </w:t>
      </w:r>
      <w:r w:rsidRPr="00F221F4">
        <w:rPr>
          <w:color w:val="E36C0A" w:themeColor="accent6" w:themeShade="BF"/>
        </w:rPr>
        <w:t>enumerate through hierarchies</w:t>
      </w:r>
    </w:p>
    <w:p w14:paraId="155FC319" w14:textId="77777777" w:rsidR="00CA1CFF" w:rsidRDefault="00CA1CFF" w:rsidP="00CA1CFF">
      <w:pPr>
        <w:pStyle w:val="CodeListing"/>
      </w:pPr>
      <w:r>
        <w:t xml:space="preserve">  foreach (Hierarchy hierarchy in table.Hierarchies) {</w:t>
      </w:r>
    </w:p>
    <w:p w14:paraId="15CC45AA" w14:textId="77777777" w:rsidR="00CA1CFF" w:rsidRDefault="00CA1CFF" w:rsidP="00CA1CFF">
      <w:pPr>
        <w:pStyle w:val="CodeListing"/>
      </w:pPr>
      <w:r>
        <w:t xml:space="preserve">    Console.WriteLine("Hierarchy: " + hierarchy.Name);</w:t>
      </w:r>
    </w:p>
    <w:p w14:paraId="58994B58" w14:textId="77777777" w:rsidR="00CA1CFF" w:rsidRPr="00F221F4" w:rsidRDefault="00CA1CFF" w:rsidP="00CA1CFF">
      <w:pPr>
        <w:pStyle w:val="CodeListing"/>
        <w:rPr>
          <w:color w:val="E36C0A" w:themeColor="accent6" w:themeShade="BF"/>
        </w:rPr>
      </w:pPr>
      <w:r w:rsidRPr="00F221F4">
        <w:rPr>
          <w:color w:val="E36C0A" w:themeColor="accent6" w:themeShade="BF"/>
        </w:rPr>
        <w:t xml:space="preserve">    // </w:t>
      </w:r>
      <w:r>
        <w:rPr>
          <w:color w:val="E36C0A" w:themeColor="accent6" w:themeShade="BF"/>
        </w:rPr>
        <w:t xml:space="preserve">(5) </w:t>
      </w:r>
      <w:r w:rsidRPr="00F221F4">
        <w:rPr>
          <w:color w:val="E36C0A" w:themeColor="accent6" w:themeShade="BF"/>
        </w:rPr>
        <w:t>enumerate through hierarchy level</w:t>
      </w:r>
      <w:r>
        <w:rPr>
          <w:color w:val="E36C0A" w:themeColor="accent6" w:themeShade="BF"/>
        </w:rPr>
        <w:t>s</w:t>
      </w:r>
    </w:p>
    <w:p w14:paraId="0BEC5ED7" w14:textId="77777777" w:rsidR="00CA1CFF" w:rsidRDefault="00CA1CFF" w:rsidP="00CA1CFF">
      <w:pPr>
        <w:pStyle w:val="CodeListing"/>
      </w:pPr>
      <w:r>
        <w:t xml:space="preserve">    foreach(Level level in hierarchy.Levels) {</w:t>
      </w:r>
    </w:p>
    <w:p w14:paraId="05FF18DA" w14:textId="77777777" w:rsidR="00CA1CFF" w:rsidRDefault="00CA1CFF" w:rsidP="00CA1CFF">
      <w:pPr>
        <w:pStyle w:val="CodeListing"/>
      </w:pPr>
      <w:r>
        <w:t xml:space="preserve">      Console.WriteLine("Hierarchy: " + level.Name);</w:t>
      </w:r>
    </w:p>
    <w:p w14:paraId="26692642" w14:textId="77777777" w:rsidR="00CA1CFF" w:rsidRDefault="00CA1CFF" w:rsidP="00CA1CFF">
      <w:pPr>
        <w:pStyle w:val="CodeListing"/>
      </w:pPr>
      <w:r>
        <w:t xml:space="preserve">    }</w:t>
      </w:r>
    </w:p>
    <w:p w14:paraId="2AED7B42" w14:textId="77777777" w:rsidR="00CA1CFF" w:rsidRDefault="00CA1CFF" w:rsidP="00CA1CFF">
      <w:pPr>
        <w:pStyle w:val="CodeListing"/>
      </w:pPr>
      <w:r>
        <w:t xml:space="preserve">  };</w:t>
      </w:r>
    </w:p>
    <w:p w14:paraId="739E5F2D" w14:textId="77777777" w:rsidR="00CA1CFF" w:rsidRDefault="00CA1CFF" w:rsidP="00CA1CFF">
      <w:pPr>
        <w:pStyle w:val="CodeListing"/>
      </w:pPr>
      <w:r>
        <w:t>}</w:t>
      </w:r>
    </w:p>
    <w:p w14:paraId="1DB63723" w14:textId="77777777" w:rsidR="00CA1CFF" w:rsidRDefault="00CA1CFF" w:rsidP="00CA1CFF">
      <w:pPr>
        <w:pStyle w:val="Callout"/>
      </w:pPr>
      <w:r>
        <w:t xml:space="preserve">It is important that you understand how to enumerate tables, columns, measures, hierarchies and levels in this fashion when you need to add metadata translations. That's because </w:t>
      </w:r>
      <w:r w:rsidRPr="00787718">
        <w:rPr>
          <w:b/>
          <w:bCs/>
        </w:rPr>
        <w:t>Table</w:t>
      </w:r>
      <w:r>
        <w:t xml:space="preserve">, </w:t>
      </w:r>
      <w:r w:rsidRPr="00787718">
        <w:rPr>
          <w:b/>
          <w:bCs/>
        </w:rPr>
        <w:t>Column</w:t>
      </w:r>
      <w:r>
        <w:t xml:space="preserve">, </w:t>
      </w:r>
      <w:r w:rsidRPr="00787718">
        <w:rPr>
          <w:b/>
          <w:bCs/>
        </w:rPr>
        <w:t>Measure</w:t>
      </w:r>
      <w:r>
        <w:t xml:space="preserve">, </w:t>
      </w:r>
      <w:r w:rsidRPr="00787718">
        <w:rPr>
          <w:b/>
          <w:bCs/>
        </w:rPr>
        <w:t>Hierarchy</w:t>
      </w:r>
      <w:r>
        <w:t xml:space="preserve"> and </w:t>
      </w:r>
      <w:r w:rsidRPr="00787718">
        <w:rPr>
          <w:b/>
          <w:bCs/>
        </w:rPr>
        <w:t>Level</w:t>
      </w:r>
      <w:r>
        <w:t xml:space="preserve"> objects are the primary types of dataset objects which will require you to add metadata translations.</w:t>
      </w:r>
    </w:p>
    <w:p w14:paraId="726E01DE" w14:textId="77777777" w:rsidR="00CA1CFF" w:rsidRDefault="00CA1CFF" w:rsidP="00CA1CFF">
      <w:r>
        <w:t xml:space="preserve">The </w:t>
      </w:r>
      <w:r w:rsidRPr="001F724F">
        <w:rPr>
          <w:b/>
          <w:bCs/>
        </w:rPr>
        <w:t>TranslationsBuilder</w:t>
      </w:r>
      <w:r>
        <w:t xml:space="preserve"> application has been designed to store and retrieve persistent application settings using the </w:t>
      </w:r>
      <w:hyperlink r:id="rId26" w:history="1">
        <w:r w:rsidRPr="002B3E27">
          <w:rPr>
            <w:rStyle w:val="Hyperlink"/>
          </w:rPr>
          <w:t>Application Settings support in Windows Forms</w:t>
        </w:r>
      </w:hyperlink>
      <w:r>
        <w:t xml:space="preserve">. The </w:t>
      </w:r>
      <w:r w:rsidRPr="001F724F">
        <w:rPr>
          <w:b/>
          <w:bCs/>
        </w:rPr>
        <w:t>TranslationsBuilder</w:t>
      </w:r>
      <w:r>
        <w:t xml:space="preserve"> application provides a top-level </w:t>
      </w:r>
      <w:proofErr w:type="spellStart"/>
      <w:r w:rsidRPr="00501AC4">
        <w:rPr>
          <w:b/>
          <w:bCs/>
        </w:rPr>
        <w:t>AppSettings</w:t>
      </w:r>
      <w:proofErr w:type="spellEnd"/>
      <w:r>
        <w:t xml:space="preserve"> class with a set of static properties as shown in the following screenshot. If you are curious, you can examine the </w:t>
      </w:r>
      <w:r>
        <w:lastRenderedPageBreak/>
        <w:t xml:space="preserve">implementation of these static properties in the </w:t>
      </w:r>
      <w:hyperlink r:id="rId27" w:anchor="L10" w:history="1">
        <w:proofErr w:type="spellStart"/>
        <w:r w:rsidRPr="00F15700">
          <w:rPr>
            <w:rStyle w:val="Hyperlink"/>
          </w:rPr>
          <w:t>AppSettings</w:t>
        </w:r>
        <w:proofErr w:type="spellEnd"/>
      </w:hyperlink>
      <w:r>
        <w:t xml:space="preserve"> class to see how to store and retrieve persistent property settings in a desktop application created using .NET.</w:t>
      </w:r>
    </w:p>
    <w:p w14:paraId="014A9EC8" w14:textId="77777777" w:rsidR="00CA1CFF" w:rsidRDefault="00CA1CFF" w:rsidP="00CA1CFF">
      <w:r>
        <w:rPr>
          <w:noProof/>
        </w:rPr>
        <w:drawing>
          <wp:inline distT="0" distB="0" distL="0" distR="0" wp14:anchorId="79B1E615" wp14:editId="38D4A24C">
            <wp:extent cx="3234878" cy="2446317"/>
            <wp:effectExtent l="0" t="0" r="3810" b="0"/>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75200" cy="2552433"/>
                    </a:xfrm>
                    <a:prstGeom prst="rect">
                      <a:avLst/>
                    </a:prstGeom>
                    <a:noFill/>
                    <a:ln>
                      <a:noFill/>
                    </a:ln>
                  </pic:spPr>
                </pic:pic>
              </a:graphicData>
            </a:graphic>
          </wp:inline>
        </w:drawing>
      </w:r>
    </w:p>
    <w:p w14:paraId="26BA1F52" w14:textId="77777777" w:rsidR="00CA1CFF" w:rsidRDefault="00CA1CFF" w:rsidP="00CA1CFF">
      <w:r>
        <w:t xml:space="preserve">The </w:t>
      </w:r>
      <w:r w:rsidRPr="000E04C4">
        <w:rPr>
          <w:b/>
          <w:bCs/>
        </w:rPr>
        <w:t>Server</w:t>
      </w:r>
      <w:r>
        <w:t xml:space="preserve"> property and </w:t>
      </w:r>
      <w:r w:rsidRPr="000E04C4">
        <w:rPr>
          <w:b/>
          <w:bCs/>
        </w:rPr>
        <w:t>Database</w:t>
      </w:r>
      <w:r>
        <w:t xml:space="preserve"> property are used to track the target dataset to open. There are two other properties named </w:t>
      </w:r>
      <w:proofErr w:type="spellStart"/>
      <w:r w:rsidRPr="000E04C4">
        <w:rPr>
          <w:b/>
          <w:bCs/>
        </w:rPr>
        <w:t>TranslationsOutboxFolderPath</w:t>
      </w:r>
      <w:proofErr w:type="spellEnd"/>
      <w:r>
        <w:t xml:space="preserve"> and </w:t>
      </w:r>
      <w:proofErr w:type="spellStart"/>
      <w:r w:rsidRPr="000E04C4">
        <w:rPr>
          <w:b/>
          <w:bCs/>
        </w:rPr>
        <w:t>Translations</w:t>
      </w:r>
      <w:r>
        <w:rPr>
          <w:b/>
          <w:bCs/>
        </w:rPr>
        <w:t>Inbox</w:t>
      </w:r>
      <w:r w:rsidRPr="000E04C4">
        <w:rPr>
          <w:b/>
          <w:bCs/>
        </w:rPr>
        <w:t>FolderPath</w:t>
      </w:r>
      <w:proofErr w:type="spellEnd"/>
      <w:r>
        <w:t xml:space="preserve"> which allow the user to customize where translation files are stored in the file system of the local computer. There are also two addition properties named </w:t>
      </w:r>
      <w:proofErr w:type="spellStart"/>
      <w:r w:rsidRPr="000E04C4">
        <w:rPr>
          <w:b/>
          <w:bCs/>
        </w:rPr>
        <w:t>AzureTranslatorServiceKey</w:t>
      </w:r>
      <w:proofErr w:type="spellEnd"/>
      <w:r>
        <w:t xml:space="preserve"> and </w:t>
      </w:r>
      <w:proofErr w:type="spellStart"/>
      <w:r w:rsidRPr="000E04C4">
        <w:rPr>
          <w:b/>
          <w:bCs/>
        </w:rPr>
        <w:t>AzureTranslatorService</w:t>
      </w:r>
      <w:r>
        <w:rPr>
          <w:b/>
          <w:bCs/>
        </w:rPr>
        <w:t>Location</w:t>
      </w:r>
      <w:proofErr w:type="spellEnd"/>
      <w:r>
        <w:t xml:space="preserve"> used to store credentials for communicating with the Microsoft Translator service. The purpose of all of these properties in the </w:t>
      </w:r>
      <w:proofErr w:type="spellStart"/>
      <w:r w:rsidRPr="00DF5E7D">
        <w:rPr>
          <w:b/>
          <w:bCs/>
        </w:rPr>
        <w:t>AppSettings</w:t>
      </w:r>
      <w:proofErr w:type="spellEnd"/>
      <w:r>
        <w:t xml:space="preserve"> class will be explained in later sections of this article.</w:t>
      </w:r>
    </w:p>
    <w:p w14:paraId="4D505D43" w14:textId="77777777" w:rsidR="00CA1CFF" w:rsidRDefault="00CA1CFF" w:rsidP="00CA1CFF">
      <w:r>
        <w:t xml:space="preserve">The </w:t>
      </w:r>
      <w:r w:rsidRPr="000E04C4">
        <w:rPr>
          <w:b/>
          <w:bCs/>
        </w:rPr>
        <w:t>TranslationsBuilder</w:t>
      </w:r>
      <w:r>
        <w:t xml:space="preserve"> application makes it possible for a user to modify any of these application settings by invoking the </w:t>
      </w:r>
      <w:r w:rsidRPr="002B3E27">
        <w:rPr>
          <w:b/>
          <w:bCs/>
        </w:rPr>
        <w:t>Configure Settings…</w:t>
      </w:r>
      <w:r>
        <w:t xml:space="preserve"> command from the </w:t>
      </w:r>
      <w:r w:rsidRPr="002B3E27">
        <w:rPr>
          <w:b/>
          <w:bCs/>
        </w:rPr>
        <w:t>Settings</w:t>
      </w:r>
      <w:r>
        <w:t xml:space="preserve"> menu to display the </w:t>
      </w:r>
      <w:r w:rsidRPr="002B3E27">
        <w:rPr>
          <w:b/>
          <w:bCs/>
        </w:rPr>
        <w:t>Configuration Options</w:t>
      </w:r>
      <w:r>
        <w:t xml:space="preserve"> dialog.</w:t>
      </w:r>
    </w:p>
    <w:p w14:paraId="1F16BBD4" w14:textId="77777777" w:rsidR="00CA1CFF" w:rsidRDefault="00CA1CFF" w:rsidP="00CA1CFF">
      <w:r>
        <w:rPr>
          <w:noProof/>
        </w:rPr>
        <w:drawing>
          <wp:inline distT="0" distB="0" distL="0" distR="0" wp14:anchorId="50632263" wp14:editId="062B1592">
            <wp:extent cx="2654135" cy="919406"/>
            <wp:effectExtent l="0" t="0" r="0" b="0"/>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05" cy="956842"/>
                    </a:xfrm>
                    <a:prstGeom prst="rect">
                      <a:avLst/>
                    </a:prstGeom>
                    <a:noFill/>
                    <a:ln>
                      <a:noFill/>
                    </a:ln>
                  </pic:spPr>
                </pic:pic>
              </a:graphicData>
            </a:graphic>
          </wp:inline>
        </w:drawing>
      </w:r>
    </w:p>
    <w:p w14:paraId="46308623" w14:textId="77777777" w:rsidR="00CA1CFF" w:rsidRDefault="00CA1CFF" w:rsidP="00CA1CFF">
      <w:r>
        <w:t xml:space="preserve">The </w:t>
      </w:r>
      <w:r w:rsidRPr="002B3E27">
        <w:rPr>
          <w:b/>
          <w:bCs/>
        </w:rPr>
        <w:t>Configuration Options</w:t>
      </w:r>
      <w:r>
        <w:t xml:space="preserve"> dialog interacts with the user using a simple form which can be used to view or update any of the application settings. There is also a </w:t>
      </w:r>
      <w:r w:rsidRPr="00667B2B">
        <w:rPr>
          <w:b/>
          <w:bCs/>
        </w:rPr>
        <w:t>Save Changes</w:t>
      </w:r>
      <w:r>
        <w:t xml:space="preserve"> button which allows the user to persist their changes locally.</w:t>
      </w:r>
    </w:p>
    <w:p w14:paraId="4E96C98D" w14:textId="77777777" w:rsidR="00CA1CFF" w:rsidRDefault="00CA1CFF" w:rsidP="00CA1CFF">
      <w:r>
        <w:rPr>
          <w:noProof/>
        </w:rPr>
        <w:drawing>
          <wp:inline distT="0" distB="0" distL="0" distR="0" wp14:anchorId="3DE74134" wp14:editId="6BBD4673">
            <wp:extent cx="4274680" cy="1910545"/>
            <wp:effectExtent l="0" t="0" r="0" b="0"/>
            <wp:docPr id="52" name="Picture 5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pplication&#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288549" cy="1916744"/>
                    </a:xfrm>
                    <a:prstGeom prst="rect">
                      <a:avLst/>
                    </a:prstGeom>
                    <a:noFill/>
                    <a:ln>
                      <a:noFill/>
                    </a:ln>
                  </pic:spPr>
                </pic:pic>
              </a:graphicData>
            </a:graphic>
          </wp:inline>
        </w:drawing>
      </w:r>
    </w:p>
    <w:p w14:paraId="09BF0217" w14:textId="77777777" w:rsidR="00CA1CFF" w:rsidRDefault="00CA1CFF" w:rsidP="00CA1CFF">
      <w:pPr>
        <w:pStyle w:val="Heading3"/>
      </w:pPr>
      <w:bookmarkStart w:id="1" w:name="_Toc78189154"/>
      <w:r>
        <w:t>Use Annotations to Store Custom Property Values</w:t>
      </w:r>
      <w:bookmarkEnd w:id="1"/>
    </w:p>
    <w:p w14:paraId="7FBFD3FD" w14:textId="77777777" w:rsidR="00CA1CFF" w:rsidRDefault="00CA1CFF" w:rsidP="00CA1CFF">
      <w:r>
        <w:t xml:space="preserve">Before diving further into programming metadata translations, it's time to examine using the </w:t>
      </w:r>
      <w:hyperlink r:id="rId31" w:history="1">
        <w:r w:rsidRPr="004F4C15">
          <w:rPr>
            <w:rStyle w:val="Hyperlink"/>
          </w:rPr>
          <w:t>Annotations feature</w:t>
        </w:r>
      </w:hyperlink>
      <w:r>
        <w:t xml:space="preserve"> made available through TOM. Let's begin by asking a simple question. </w:t>
      </w:r>
      <w:r w:rsidRPr="004F4C15">
        <w:rPr>
          <w:b/>
          <w:bCs/>
          <w:i/>
          <w:iCs/>
        </w:rPr>
        <w:t>What is an annotation?</w:t>
      </w:r>
    </w:p>
    <w:p w14:paraId="7D34947B" w14:textId="77777777" w:rsidR="00CA1CFF" w:rsidRDefault="00CA1CFF" w:rsidP="00CA1CFF">
      <w:r>
        <w:lastRenderedPageBreak/>
        <w:t xml:space="preserve">You can think of an annotation as a custom property or custom tag that you add into a dataset definition. You can add an annotation to a dataset object such as a </w:t>
      </w:r>
      <w:r w:rsidRPr="00527375">
        <w:rPr>
          <w:b/>
          <w:bCs/>
        </w:rPr>
        <w:t>Table</w:t>
      </w:r>
      <w:r>
        <w:t xml:space="preserve">, </w:t>
      </w:r>
      <w:r w:rsidRPr="00527375">
        <w:rPr>
          <w:b/>
          <w:bCs/>
        </w:rPr>
        <w:t>Column</w:t>
      </w:r>
      <w:r>
        <w:t xml:space="preserve">, </w:t>
      </w:r>
      <w:r w:rsidRPr="00527375">
        <w:rPr>
          <w:b/>
          <w:bCs/>
        </w:rPr>
        <w:t>Measure</w:t>
      </w:r>
      <w:r>
        <w:t xml:space="preserve">, </w:t>
      </w:r>
      <w:r w:rsidRPr="00527375">
        <w:rPr>
          <w:b/>
          <w:bCs/>
        </w:rPr>
        <w:t>Hierarchy</w:t>
      </w:r>
      <w:r>
        <w:t xml:space="preserve"> or </w:t>
      </w:r>
      <w:r w:rsidRPr="00527375">
        <w:rPr>
          <w:b/>
          <w:bCs/>
        </w:rPr>
        <w:t>Level</w:t>
      </w:r>
      <w:r>
        <w:t xml:space="preserve">. You can also add an annotation directly to the </w:t>
      </w:r>
      <w:r w:rsidRPr="009523FC">
        <w:rPr>
          <w:b/>
          <w:bCs/>
        </w:rPr>
        <w:t>Model</w:t>
      </w:r>
      <w:r>
        <w:t xml:space="preserve"> object if you'd like to create a custom property that is tracked at the dataset level. Here's an example of creating a new </w:t>
      </w:r>
      <w:r w:rsidRPr="004A64F4">
        <w:rPr>
          <w:b/>
          <w:bCs/>
        </w:rPr>
        <w:t>Annotation</w:t>
      </w:r>
      <w:r>
        <w:t xml:space="preserve"> object and adding it to the </w:t>
      </w:r>
      <w:r w:rsidRPr="009523FC">
        <w:rPr>
          <w:b/>
          <w:bCs/>
        </w:rPr>
        <w:t>Annotations</w:t>
      </w:r>
      <w:r>
        <w:t xml:space="preserve"> collection of the </w:t>
      </w:r>
      <w:r w:rsidRPr="009523FC">
        <w:rPr>
          <w:b/>
          <w:bCs/>
        </w:rPr>
        <w:t>Model</w:t>
      </w:r>
      <w:r>
        <w:t xml:space="preserve"> object.</w:t>
      </w:r>
    </w:p>
    <w:p w14:paraId="65313163" w14:textId="77777777" w:rsidR="00CA1CFF" w:rsidRDefault="00CA1CFF" w:rsidP="00CA1CFF">
      <w:pPr>
        <w:pStyle w:val="CodeListing"/>
      </w:pPr>
      <w:r w:rsidRPr="00BF73B7">
        <w:t>Annotation</w:t>
      </w:r>
      <w:r>
        <w:t xml:space="preserve"> a</w:t>
      </w:r>
      <w:r w:rsidRPr="00BF73B7">
        <w:t>nnotation</w:t>
      </w:r>
      <w:r>
        <w:t xml:space="preserve">1 = </w:t>
      </w:r>
      <w:r w:rsidRPr="00BF73B7">
        <w:t xml:space="preserve">new Annotation { Name = </w:t>
      </w:r>
      <w:r>
        <w:t>"MyFirstAnnotation"</w:t>
      </w:r>
      <w:r w:rsidRPr="00BF73B7">
        <w:t xml:space="preserve">, Value = </w:t>
      </w:r>
      <w:r>
        <w:t xml:space="preserve">"Hello Annotations" </w:t>
      </w:r>
      <w:r w:rsidRPr="00BF73B7">
        <w:t>}</w:t>
      </w:r>
    </w:p>
    <w:p w14:paraId="2B4082CD" w14:textId="77777777" w:rsidR="00CA1CFF" w:rsidRDefault="00CA1CFF" w:rsidP="00CA1CFF">
      <w:pPr>
        <w:pStyle w:val="CodeListing"/>
      </w:pPr>
      <w:r w:rsidRPr="00BF73B7">
        <w:t>model.Annotations.Add(</w:t>
      </w:r>
      <w:r>
        <w:t>a</w:t>
      </w:r>
      <w:r w:rsidRPr="00BF73B7">
        <w:t>nnotation</w:t>
      </w:r>
      <w:r>
        <w:t>1</w:t>
      </w:r>
      <w:r w:rsidRPr="00BF73B7">
        <w:t>)</w:t>
      </w:r>
      <w:r>
        <w:t>;</w:t>
      </w:r>
    </w:p>
    <w:p w14:paraId="64E6B229" w14:textId="77777777" w:rsidR="00CA1CFF" w:rsidRDefault="00CA1CFF" w:rsidP="00CA1CFF">
      <w:pPr>
        <w:pStyle w:val="CodeListing"/>
      </w:pPr>
      <w:r>
        <w:t>model.SaveChanges();</w:t>
      </w:r>
    </w:p>
    <w:p w14:paraId="014DB7E0" w14:textId="77777777" w:rsidR="00CA1CFF" w:rsidRDefault="00CA1CFF" w:rsidP="00CA1CFF">
      <w:r>
        <w:t>As you can see, an annotation is really just a n</w:t>
      </w:r>
      <w:r w:rsidRPr="00413882">
        <w:t>ame/</w:t>
      </w:r>
      <w:r>
        <w:t>v</w:t>
      </w:r>
      <w:r w:rsidRPr="00413882">
        <w:t>alue</w:t>
      </w:r>
      <w:r>
        <w:t xml:space="preserve"> pair that can be added to a dataset object to create a custom property. The use of annotations can lead to innovative designs where you're able to track whatever custom metadata you need within a dataset definition. The </w:t>
      </w:r>
      <w:r w:rsidRPr="009523FC">
        <w:rPr>
          <w:b/>
          <w:bCs/>
        </w:rPr>
        <w:t>TranslationsBuilder</w:t>
      </w:r>
      <w:r>
        <w:t xml:space="preserve"> application demonstrates the use of annotations by adding support to track a friendly dataset name so users do not have to rely upon dataset names in the form of GUIDs.</w:t>
      </w:r>
    </w:p>
    <w:p w14:paraId="1D93ABD9" w14:textId="77777777" w:rsidR="00CA1CFF" w:rsidRDefault="00CA1CFF" w:rsidP="00CA1CFF">
      <w:r>
        <w:t xml:space="preserve">If you examine the code inside the </w:t>
      </w:r>
      <w:r w:rsidRPr="00413882">
        <w:rPr>
          <w:b/>
          <w:bCs/>
        </w:rPr>
        <w:t>TranslationsManager</w:t>
      </w:r>
      <w:r>
        <w:t xml:space="preserve"> class, you can see it contains a const string field named </w:t>
      </w:r>
      <w:hyperlink r:id="rId32" w:anchor="L27" w:history="1">
        <w:proofErr w:type="spellStart"/>
        <w:r w:rsidRPr="007907F5">
          <w:rPr>
            <w:rStyle w:val="Hyperlink"/>
          </w:rPr>
          <w:t>DatasetAnnotationName</w:t>
        </w:r>
        <w:proofErr w:type="spellEnd"/>
      </w:hyperlink>
      <w:r>
        <w:t xml:space="preserve"> and a static property named </w:t>
      </w:r>
      <w:hyperlink r:id="rId33" w:anchor="L29" w:history="1">
        <w:proofErr w:type="spellStart"/>
        <w:r w:rsidRPr="007907F5">
          <w:rPr>
            <w:rStyle w:val="Hyperlink"/>
          </w:rPr>
          <w:t>DatasetName</w:t>
        </w:r>
        <w:proofErr w:type="spellEnd"/>
      </w:hyperlink>
      <w:r>
        <w:t xml:space="preserve"> as shown in the following code listing.</w:t>
      </w:r>
    </w:p>
    <w:p w14:paraId="45346266" w14:textId="77777777" w:rsidR="00CA1CFF" w:rsidRDefault="00CA1CFF" w:rsidP="00CA1CFF">
      <w:pPr>
        <w:pStyle w:val="CodeListing"/>
      </w:pPr>
      <w:r>
        <w:t>const string DatasetAnnotationName = "FriendlyDatasetName";</w:t>
      </w:r>
    </w:p>
    <w:p w14:paraId="05AFBBBC" w14:textId="77777777" w:rsidR="00CA1CFF" w:rsidRDefault="00CA1CFF" w:rsidP="00CA1CFF">
      <w:pPr>
        <w:pStyle w:val="CodeListing"/>
      </w:pPr>
    </w:p>
    <w:p w14:paraId="41C1E0D5" w14:textId="77777777" w:rsidR="00CA1CFF" w:rsidRDefault="00CA1CFF" w:rsidP="00CA1CFF">
      <w:pPr>
        <w:pStyle w:val="CodeListing"/>
      </w:pPr>
      <w:r>
        <w:t>public static string DatasetName {</w:t>
      </w:r>
    </w:p>
    <w:p w14:paraId="45DB146F" w14:textId="77777777" w:rsidR="00CA1CFF" w:rsidRDefault="00CA1CFF" w:rsidP="00CA1CFF">
      <w:pPr>
        <w:pStyle w:val="CodeListing"/>
      </w:pPr>
      <w:r>
        <w:t xml:space="preserve">  get {</w:t>
      </w:r>
    </w:p>
    <w:p w14:paraId="00ABC3FD" w14:textId="77777777" w:rsidR="00CA1CFF" w:rsidRDefault="00CA1CFF" w:rsidP="00CA1CFF">
      <w:pPr>
        <w:pStyle w:val="CodeListing"/>
      </w:pPr>
      <w:r>
        <w:t xml:space="preserve">    if (model.Annotations.Contains(DatasetAnnotationName)) {</w:t>
      </w:r>
    </w:p>
    <w:p w14:paraId="588A7655" w14:textId="77777777" w:rsidR="00CA1CFF" w:rsidRDefault="00CA1CFF" w:rsidP="00CA1CFF">
      <w:pPr>
        <w:pStyle w:val="CodeListing"/>
      </w:pPr>
      <w:r>
        <w:t xml:space="preserve">      return model.Annotations[DatasetAnnotationName].Value;</w:t>
      </w:r>
    </w:p>
    <w:p w14:paraId="52EA8846" w14:textId="77777777" w:rsidR="00CA1CFF" w:rsidRDefault="00CA1CFF" w:rsidP="00CA1CFF">
      <w:pPr>
        <w:pStyle w:val="CodeListing"/>
      </w:pPr>
      <w:r>
        <w:t xml:space="preserve">    }</w:t>
      </w:r>
    </w:p>
    <w:p w14:paraId="0A7AD23B" w14:textId="77777777" w:rsidR="00CA1CFF" w:rsidRDefault="00CA1CFF" w:rsidP="00CA1CFF">
      <w:pPr>
        <w:pStyle w:val="CodeListing"/>
      </w:pPr>
      <w:r>
        <w:t xml:space="preserve">    else {</w:t>
      </w:r>
    </w:p>
    <w:p w14:paraId="24DFCB05" w14:textId="77777777" w:rsidR="00CA1CFF" w:rsidRDefault="00CA1CFF" w:rsidP="00CA1CFF">
      <w:pPr>
        <w:pStyle w:val="CodeListing"/>
      </w:pPr>
      <w:r>
        <w:t xml:space="preserve">      return model.Database.Name;</w:t>
      </w:r>
    </w:p>
    <w:p w14:paraId="387C5163" w14:textId="77777777" w:rsidR="00CA1CFF" w:rsidRDefault="00CA1CFF" w:rsidP="00CA1CFF">
      <w:pPr>
        <w:pStyle w:val="CodeListing"/>
      </w:pPr>
      <w:r>
        <w:t xml:space="preserve">    }        </w:t>
      </w:r>
    </w:p>
    <w:p w14:paraId="144B2340" w14:textId="77777777" w:rsidR="00CA1CFF" w:rsidRDefault="00CA1CFF" w:rsidP="00CA1CFF">
      <w:pPr>
        <w:pStyle w:val="CodeListing"/>
      </w:pPr>
      <w:r>
        <w:t xml:space="preserve">  }</w:t>
      </w:r>
    </w:p>
    <w:p w14:paraId="21941163" w14:textId="77777777" w:rsidR="00CA1CFF" w:rsidRDefault="00CA1CFF" w:rsidP="00CA1CFF">
      <w:pPr>
        <w:pStyle w:val="CodeListing"/>
      </w:pPr>
      <w:r>
        <w:t xml:space="preserve">  set {</w:t>
      </w:r>
    </w:p>
    <w:p w14:paraId="486BD336" w14:textId="77777777" w:rsidR="00CA1CFF" w:rsidRDefault="00CA1CFF" w:rsidP="00CA1CFF">
      <w:pPr>
        <w:pStyle w:val="CodeListing"/>
      </w:pPr>
      <w:r>
        <w:t xml:space="preserve">    if (model.Annotations.Contains(DatasetAnnotationName)) {</w:t>
      </w:r>
    </w:p>
    <w:p w14:paraId="6B92AD0F" w14:textId="77777777" w:rsidR="00CA1CFF" w:rsidRDefault="00CA1CFF" w:rsidP="00CA1CFF">
      <w:pPr>
        <w:pStyle w:val="CodeListing"/>
      </w:pPr>
      <w:r>
        <w:t xml:space="preserve">      model.Annotations[DatasetAnnotationName].Value = value;</w:t>
      </w:r>
    </w:p>
    <w:p w14:paraId="75060E9C" w14:textId="77777777" w:rsidR="00CA1CFF" w:rsidRDefault="00CA1CFF" w:rsidP="00CA1CFF">
      <w:pPr>
        <w:pStyle w:val="CodeListing"/>
      </w:pPr>
      <w:r>
        <w:t xml:space="preserve">    }</w:t>
      </w:r>
    </w:p>
    <w:p w14:paraId="046B61C0" w14:textId="77777777" w:rsidR="00CA1CFF" w:rsidRDefault="00CA1CFF" w:rsidP="00CA1CFF">
      <w:pPr>
        <w:pStyle w:val="CodeListing"/>
      </w:pPr>
      <w:r>
        <w:t xml:space="preserve">    else {</w:t>
      </w:r>
    </w:p>
    <w:p w14:paraId="2691A598" w14:textId="77777777" w:rsidR="00CA1CFF" w:rsidRDefault="00CA1CFF" w:rsidP="00CA1CFF">
      <w:pPr>
        <w:pStyle w:val="CodeListing"/>
      </w:pPr>
      <w:r>
        <w:t xml:space="preserve">      model.Annotations.Add(new Annotation { Name = DatasetAnnotationName, Value = value});</w:t>
      </w:r>
    </w:p>
    <w:p w14:paraId="3C8A7D74" w14:textId="77777777" w:rsidR="00CA1CFF" w:rsidRDefault="00CA1CFF" w:rsidP="00CA1CFF">
      <w:pPr>
        <w:pStyle w:val="CodeListing"/>
      </w:pPr>
      <w:r>
        <w:t xml:space="preserve">    }</w:t>
      </w:r>
    </w:p>
    <w:p w14:paraId="27FB9EB0" w14:textId="77777777" w:rsidR="00CA1CFF" w:rsidRDefault="00CA1CFF" w:rsidP="00CA1CFF">
      <w:pPr>
        <w:pStyle w:val="CodeListing"/>
      </w:pPr>
      <w:r>
        <w:t xml:space="preserve">    model.SaveChanges();</w:t>
      </w:r>
    </w:p>
    <w:p w14:paraId="7B038DB7" w14:textId="77777777" w:rsidR="00CA1CFF" w:rsidRDefault="00CA1CFF" w:rsidP="00CA1CFF">
      <w:pPr>
        <w:pStyle w:val="CodeListing"/>
      </w:pPr>
      <w:r>
        <w:t xml:space="preserve">  }</w:t>
      </w:r>
    </w:p>
    <w:p w14:paraId="5260A622" w14:textId="77777777" w:rsidR="00CA1CFF" w:rsidRDefault="00CA1CFF" w:rsidP="00CA1CFF">
      <w:pPr>
        <w:pStyle w:val="CodeListing"/>
      </w:pPr>
      <w:r>
        <w:t>}</w:t>
      </w:r>
    </w:p>
    <w:p w14:paraId="60D23B8B" w14:textId="77777777" w:rsidR="00CA1CFF" w:rsidRDefault="00CA1CFF" w:rsidP="00CA1CFF">
      <w:r>
        <w:t xml:space="preserve">Now that you have seen the completed implementation of the </w:t>
      </w:r>
      <w:proofErr w:type="spellStart"/>
      <w:r w:rsidRPr="00497FF1">
        <w:rPr>
          <w:b/>
          <w:bCs/>
        </w:rPr>
        <w:t>DatasetName</w:t>
      </w:r>
      <w:proofErr w:type="spellEnd"/>
      <w:r>
        <w:t xml:space="preserve"> property, let's review the code in the </w:t>
      </w:r>
      <w:r w:rsidRPr="00497FF1">
        <w:rPr>
          <w:b/>
          <w:bCs/>
        </w:rPr>
        <w:t>get</w:t>
      </w:r>
      <w:r>
        <w:t xml:space="preserve"> block and the </w:t>
      </w:r>
      <w:r w:rsidRPr="00497FF1">
        <w:rPr>
          <w:b/>
          <w:bCs/>
        </w:rPr>
        <w:t>set</w:t>
      </w:r>
      <w:r>
        <w:t xml:space="preserve"> block so you can see the general pattern involved when programming annotations with TOM. </w:t>
      </w:r>
    </w:p>
    <w:p w14:paraId="7C43317D" w14:textId="77777777" w:rsidR="00CA1CFF" w:rsidRDefault="00CA1CFF" w:rsidP="00CA1CFF">
      <w:r>
        <w:t xml:space="preserve">The </w:t>
      </w:r>
      <w:r w:rsidRPr="004A64F4">
        <w:rPr>
          <w:b/>
          <w:bCs/>
        </w:rPr>
        <w:t>get</w:t>
      </w:r>
      <w:r>
        <w:t xml:space="preserve"> block of the </w:t>
      </w:r>
      <w:proofErr w:type="spellStart"/>
      <w:r w:rsidRPr="00497FF1">
        <w:rPr>
          <w:b/>
          <w:bCs/>
        </w:rPr>
        <w:t>DatasetName</w:t>
      </w:r>
      <w:proofErr w:type="spellEnd"/>
      <w:r>
        <w:t xml:space="preserve"> property checks to see if an annotation with a name of </w:t>
      </w:r>
      <w:proofErr w:type="spellStart"/>
      <w:r w:rsidRPr="0054772B">
        <w:rPr>
          <w:b/>
          <w:bCs/>
        </w:rPr>
        <w:t>FriendlyDatasetName</w:t>
      </w:r>
      <w:proofErr w:type="spellEnd"/>
      <w:r w:rsidRPr="0054772B">
        <w:t xml:space="preserve"> </w:t>
      </w:r>
      <w:r>
        <w:t xml:space="preserve">has already been created. If the annotation exists, the property returns the </w:t>
      </w:r>
      <w:r w:rsidRPr="00497FF1">
        <w:rPr>
          <w:b/>
          <w:bCs/>
        </w:rPr>
        <w:t>Value</w:t>
      </w:r>
      <w:r>
        <w:t xml:space="preserve"> property of the </w:t>
      </w:r>
      <w:r w:rsidRPr="0054772B">
        <w:rPr>
          <w:b/>
          <w:bCs/>
        </w:rPr>
        <w:t>Annotation</w:t>
      </w:r>
      <w:r>
        <w:t xml:space="preserve"> object. If there is no </w:t>
      </w:r>
      <w:r w:rsidRPr="0054772B">
        <w:rPr>
          <w:b/>
          <w:bCs/>
        </w:rPr>
        <w:t>Annotation</w:t>
      </w:r>
      <w:r>
        <w:t xml:space="preserve"> with the name of </w:t>
      </w:r>
      <w:proofErr w:type="spellStart"/>
      <w:r w:rsidRPr="0054772B">
        <w:rPr>
          <w:b/>
          <w:bCs/>
        </w:rPr>
        <w:t>FriendlyDatasetName</w:t>
      </w:r>
      <w:proofErr w:type="spellEnd"/>
      <w:r>
        <w:t xml:space="preserve">, the property implementation falls back on the </w:t>
      </w:r>
      <w:r w:rsidRPr="0054772B">
        <w:rPr>
          <w:b/>
          <w:bCs/>
        </w:rPr>
        <w:t>Name</w:t>
      </w:r>
      <w:r>
        <w:t xml:space="preserve"> property of the </w:t>
      </w:r>
      <w:r w:rsidRPr="0054772B">
        <w:rPr>
          <w:b/>
          <w:bCs/>
        </w:rPr>
        <w:t>Database</w:t>
      </w:r>
      <w:r>
        <w:t xml:space="preserve"> object which is typically tracked using the less-than-friendly GUID value.</w:t>
      </w:r>
    </w:p>
    <w:p w14:paraId="38CE7B20" w14:textId="77777777" w:rsidR="00CA1CFF" w:rsidRDefault="00CA1CFF" w:rsidP="00CA1CFF">
      <w:pPr>
        <w:pStyle w:val="CodeListing"/>
      </w:pPr>
      <w:r>
        <w:t>get {</w:t>
      </w:r>
    </w:p>
    <w:p w14:paraId="6456580F" w14:textId="77777777" w:rsidR="00CA1CFF" w:rsidRDefault="00CA1CFF" w:rsidP="00CA1CFF">
      <w:pPr>
        <w:pStyle w:val="CodeListing"/>
      </w:pPr>
      <w:r>
        <w:t xml:space="preserve">  if (model.Annotations.Contains(DatasetAnnotationName)) {</w:t>
      </w:r>
    </w:p>
    <w:p w14:paraId="5F7D24B1" w14:textId="77777777" w:rsidR="00CA1CFF" w:rsidRDefault="00CA1CFF" w:rsidP="00CA1CFF">
      <w:pPr>
        <w:pStyle w:val="CodeListing"/>
      </w:pPr>
      <w:r>
        <w:t xml:space="preserve">    return model.Annotations[DatasetAnnotationName].Value;</w:t>
      </w:r>
    </w:p>
    <w:p w14:paraId="5EF5940F" w14:textId="77777777" w:rsidR="00CA1CFF" w:rsidRDefault="00CA1CFF" w:rsidP="00CA1CFF">
      <w:pPr>
        <w:pStyle w:val="CodeListing"/>
      </w:pPr>
      <w:r>
        <w:t xml:space="preserve">  }</w:t>
      </w:r>
    </w:p>
    <w:p w14:paraId="0E3DE3A9" w14:textId="77777777" w:rsidR="00CA1CFF" w:rsidRDefault="00CA1CFF" w:rsidP="00CA1CFF">
      <w:pPr>
        <w:pStyle w:val="CodeListing"/>
      </w:pPr>
      <w:r>
        <w:t xml:space="preserve">  else {</w:t>
      </w:r>
    </w:p>
    <w:p w14:paraId="7753868F" w14:textId="77777777" w:rsidR="00CA1CFF" w:rsidRDefault="00CA1CFF" w:rsidP="00CA1CFF">
      <w:pPr>
        <w:pStyle w:val="CodeListing"/>
      </w:pPr>
      <w:r>
        <w:t xml:space="preserve">    return model.Database.Name;</w:t>
      </w:r>
    </w:p>
    <w:p w14:paraId="5A5E16AE" w14:textId="77777777" w:rsidR="00CA1CFF" w:rsidRDefault="00CA1CFF" w:rsidP="00CA1CFF">
      <w:pPr>
        <w:pStyle w:val="CodeListing"/>
      </w:pPr>
      <w:r>
        <w:t xml:space="preserve">  }        </w:t>
      </w:r>
    </w:p>
    <w:p w14:paraId="6698FF6E" w14:textId="77777777" w:rsidR="00CA1CFF" w:rsidRDefault="00CA1CFF" w:rsidP="00CA1CFF">
      <w:pPr>
        <w:pStyle w:val="CodeListing"/>
      </w:pPr>
      <w:r>
        <w:t>}</w:t>
      </w:r>
    </w:p>
    <w:p w14:paraId="168C0039" w14:textId="77777777" w:rsidR="00CA1CFF" w:rsidRDefault="00CA1CFF" w:rsidP="00CA1CFF">
      <w:r>
        <w:t xml:space="preserve">The </w:t>
      </w:r>
      <w:r w:rsidRPr="004A64F4">
        <w:rPr>
          <w:b/>
          <w:bCs/>
        </w:rPr>
        <w:t>set</w:t>
      </w:r>
      <w:r>
        <w:t xml:space="preserve"> block of the </w:t>
      </w:r>
      <w:proofErr w:type="spellStart"/>
      <w:r w:rsidRPr="00497FF1">
        <w:rPr>
          <w:b/>
          <w:bCs/>
        </w:rPr>
        <w:t>DatasetName</w:t>
      </w:r>
      <w:proofErr w:type="spellEnd"/>
      <w:r>
        <w:t xml:space="preserve"> property has been written to update the annotation value. As you can see from the following code, you must first determine whether the annotation already exists. If the annotation exists, you update its </w:t>
      </w:r>
      <w:r w:rsidRPr="00497FF1">
        <w:rPr>
          <w:b/>
          <w:bCs/>
        </w:rPr>
        <w:t>Value</w:t>
      </w:r>
      <w:r>
        <w:t xml:space="preserve"> property. If the annotation does not yet exist, you must create a new </w:t>
      </w:r>
      <w:r w:rsidRPr="0054772B">
        <w:rPr>
          <w:b/>
          <w:bCs/>
        </w:rPr>
        <w:t>Annotation</w:t>
      </w:r>
      <w:r>
        <w:t xml:space="preserve"> object and add it to the </w:t>
      </w:r>
      <w:r w:rsidRPr="0054772B">
        <w:rPr>
          <w:b/>
          <w:bCs/>
        </w:rPr>
        <w:t>Annotations</w:t>
      </w:r>
      <w:r>
        <w:t xml:space="preserve"> collection of the </w:t>
      </w:r>
      <w:r w:rsidRPr="0054772B">
        <w:rPr>
          <w:b/>
          <w:bCs/>
        </w:rPr>
        <w:t>Model</w:t>
      </w:r>
      <w:r>
        <w:t xml:space="preserve"> object.</w:t>
      </w:r>
    </w:p>
    <w:p w14:paraId="13F13558" w14:textId="77777777" w:rsidR="00CA1CFF" w:rsidRDefault="00CA1CFF" w:rsidP="00CA1CFF">
      <w:pPr>
        <w:pStyle w:val="CodeListing"/>
      </w:pPr>
      <w:r>
        <w:lastRenderedPageBreak/>
        <w:t>set {</w:t>
      </w:r>
    </w:p>
    <w:p w14:paraId="27983202" w14:textId="77777777" w:rsidR="00CA1CFF" w:rsidRDefault="00CA1CFF" w:rsidP="00CA1CFF">
      <w:pPr>
        <w:pStyle w:val="CodeListing"/>
      </w:pPr>
      <w:r>
        <w:t xml:space="preserve">  if (model.Annotations.Contains(DatasetAnnotationName)) {</w:t>
      </w:r>
    </w:p>
    <w:p w14:paraId="14C343AE" w14:textId="77777777" w:rsidR="00CA1CFF" w:rsidRDefault="00CA1CFF" w:rsidP="00CA1CFF">
      <w:pPr>
        <w:pStyle w:val="CodeListing"/>
      </w:pPr>
      <w:r>
        <w:t xml:space="preserve">    model.Annotations[DatasetAnnotationName].Value = value;</w:t>
      </w:r>
    </w:p>
    <w:p w14:paraId="22083298" w14:textId="77777777" w:rsidR="00CA1CFF" w:rsidRDefault="00CA1CFF" w:rsidP="00CA1CFF">
      <w:pPr>
        <w:pStyle w:val="CodeListing"/>
      </w:pPr>
      <w:r>
        <w:t xml:space="preserve">  }</w:t>
      </w:r>
    </w:p>
    <w:p w14:paraId="2F89B687" w14:textId="77777777" w:rsidR="00CA1CFF" w:rsidRDefault="00CA1CFF" w:rsidP="00CA1CFF">
      <w:pPr>
        <w:pStyle w:val="CodeListing"/>
      </w:pPr>
      <w:r>
        <w:t xml:space="preserve">  else {</w:t>
      </w:r>
    </w:p>
    <w:p w14:paraId="512C338E" w14:textId="77777777" w:rsidR="00CA1CFF" w:rsidRDefault="00CA1CFF" w:rsidP="00CA1CFF">
      <w:pPr>
        <w:pStyle w:val="CodeListing"/>
      </w:pPr>
      <w:r>
        <w:t xml:space="preserve">    model.Annotations.Add(new Annotation { Name = DatasetAnnotationName, Value = value});</w:t>
      </w:r>
    </w:p>
    <w:p w14:paraId="27C2B89C" w14:textId="77777777" w:rsidR="00CA1CFF" w:rsidRDefault="00CA1CFF" w:rsidP="00CA1CFF">
      <w:pPr>
        <w:pStyle w:val="CodeListing"/>
      </w:pPr>
      <w:r>
        <w:t xml:space="preserve">  }</w:t>
      </w:r>
    </w:p>
    <w:p w14:paraId="74311355" w14:textId="77777777" w:rsidR="00CA1CFF" w:rsidRDefault="00CA1CFF" w:rsidP="00CA1CFF">
      <w:pPr>
        <w:pStyle w:val="CodeListing"/>
      </w:pPr>
      <w:r>
        <w:t xml:space="preserve">  model.SaveChanges();</w:t>
      </w:r>
    </w:p>
    <w:p w14:paraId="19BF9BD7" w14:textId="77777777" w:rsidR="00CA1CFF" w:rsidRDefault="00CA1CFF" w:rsidP="00CA1CFF">
      <w:pPr>
        <w:pStyle w:val="CodeListing"/>
      </w:pPr>
      <w:r>
        <w:t>}</w:t>
      </w:r>
    </w:p>
    <w:p w14:paraId="66CA5999" w14:textId="77777777" w:rsidR="00CA1CFF" w:rsidRDefault="00CA1CFF" w:rsidP="00CA1CFF">
      <w:pPr>
        <w:pStyle w:val="Callout"/>
      </w:pPr>
      <w:r w:rsidRPr="007907F5">
        <w:rPr>
          <w:b/>
          <w:bCs/>
        </w:rPr>
        <w:t>IMPORTANAT</w:t>
      </w:r>
      <w:r>
        <w:t xml:space="preserve">: Calling </w:t>
      </w:r>
      <w:proofErr w:type="spellStart"/>
      <w:r w:rsidRPr="007907F5">
        <w:rPr>
          <w:b/>
          <w:bCs/>
        </w:rPr>
        <w:t>SaveChanges</w:t>
      </w:r>
      <w:proofErr w:type="spellEnd"/>
      <w:r>
        <w:t xml:space="preserve"> only updates the dataset loaded into memory in a session of Power BI Desktop. You must go to Power BI Desktop and save your work there for the changes to be persisted to the underlying PBIX file.</w:t>
      </w:r>
    </w:p>
    <w:p w14:paraId="7BDC4242" w14:textId="77777777" w:rsidR="00CA1CFF" w:rsidRDefault="00CA1CFF" w:rsidP="00CA1CFF">
      <w:r>
        <w:t xml:space="preserve">When you add an annotation in this fashion, the annotation becomes part of the metadata for the dataset definition. The following screenshot shows how this annotation is serialized within the </w:t>
      </w:r>
      <w:r w:rsidRPr="007907F5">
        <w:rPr>
          <w:b/>
          <w:bCs/>
        </w:rPr>
        <w:t>BIM</w:t>
      </w:r>
      <w:r>
        <w:t xml:space="preserve"> file for a dataset definition.</w:t>
      </w:r>
    </w:p>
    <w:p w14:paraId="4BE6CB99" w14:textId="77777777" w:rsidR="00CA1CFF" w:rsidRDefault="00CA1CFF" w:rsidP="00CA1CFF">
      <w:r>
        <w:rPr>
          <w:noProof/>
        </w:rPr>
        <w:drawing>
          <wp:inline distT="0" distB="0" distL="0" distR="0" wp14:anchorId="57448C75" wp14:editId="7BCD46E2">
            <wp:extent cx="6822869" cy="2590800"/>
            <wp:effectExtent l="0" t="0" r="0" b="0"/>
            <wp:docPr id="70" name="Picture 7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 letter&#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130605" cy="2707654"/>
                    </a:xfrm>
                    <a:prstGeom prst="rect">
                      <a:avLst/>
                    </a:prstGeom>
                    <a:noFill/>
                    <a:ln>
                      <a:noFill/>
                    </a:ln>
                  </pic:spPr>
                </pic:pic>
              </a:graphicData>
            </a:graphic>
          </wp:inline>
        </w:drawing>
      </w:r>
    </w:p>
    <w:p w14:paraId="701D7C87" w14:textId="77777777" w:rsidR="00CA1CFF" w:rsidRPr="008935C4" w:rsidRDefault="00CA1CFF" w:rsidP="00CA1CFF">
      <w:pPr>
        <w:pStyle w:val="Callout"/>
      </w:pPr>
      <w:r>
        <w:t xml:space="preserve">From this screenshot, you can see that Power BI Desktop uses annotations to track its own custom properties within a dataset definition with annotations such as </w:t>
      </w:r>
      <w:r w:rsidRPr="007907F5">
        <w:rPr>
          <w:b/>
          <w:bCs/>
        </w:rPr>
        <w:t>PBIDesktopVersion</w:t>
      </w:r>
      <w:r>
        <w:t xml:space="preserve">, </w:t>
      </w:r>
      <w:proofErr w:type="spellStart"/>
      <w:r w:rsidRPr="007907F5">
        <w:rPr>
          <w:b/>
          <w:bCs/>
        </w:rPr>
        <w:t>PBI_QueryOrder</w:t>
      </w:r>
      <w:proofErr w:type="spellEnd"/>
      <w:r>
        <w:t xml:space="preserve"> and </w:t>
      </w:r>
      <w:r w:rsidRPr="008935C4">
        <w:rPr>
          <w:b/>
          <w:bCs/>
        </w:rPr>
        <w:t>__</w:t>
      </w:r>
      <w:proofErr w:type="spellStart"/>
      <w:r w:rsidRPr="008935C4">
        <w:rPr>
          <w:b/>
          <w:bCs/>
        </w:rPr>
        <w:t>PBI_TimeIntelligenceEnabled</w:t>
      </w:r>
      <w:proofErr w:type="spellEnd"/>
      <w:r>
        <w:t>.</w:t>
      </w:r>
    </w:p>
    <w:p w14:paraId="363F3FFA" w14:textId="77777777" w:rsidR="00CA1CFF" w:rsidRPr="00AF2AD0" w:rsidRDefault="00CA1CFF" w:rsidP="00CA1CFF">
      <w:r>
        <w:t xml:space="preserve">Now, let's examine how using an annotation like this can improve the user experience of an external tool. When you first open a dataset in the </w:t>
      </w:r>
      <w:r w:rsidRPr="004028D7">
        <w:rPr>
          <w:b/>
          <w:bCs/>
        </w:rPr>
        <w:t>TranslationsBuilder</w:t>
      </w:r>
      <w:r>
        <w:t xml:space="preserve"> application, the </w:t>
      </w:r>
      <w:r w:rsidRPr="004028D7">
        <w:rPr>
          <w:b/>
          <w:bCs/>
        </w:rPr>
        <w:t>Dataset</w:t>
      </w:r>
      <w:r>
        <w:t xml:space="preserve"> name will be displayed as a GUID value.</w:t>
      </w:r>
    </w:p>
    <w:p w14:paraId="33863A41" w14:textId="77777777" w:rsidR="00CA1CFF" w:rsidRDefault="00CA1CFF" w:rsidP="00CA1CFF">
      <w:r>
        <w:rPr>
          <w:noProof/>
        </w:rPr>
        <w:drawing>
          <wp:inline distT="0" distB="0" distL="0" distR="0" wp14:anchorId="0D2538E7" wp14:editId="68049F80">
            <wp:extent cx="4050632" cy="1525350"/>
            <wp:effectExtent l="0" t="0" r="7620" b="0"/>
            <wp:docPr id="64" name="Picture 6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applica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89134" cy="1577506"/>
                    </a:xfrm>
                    <a:prstGeom prst="rect">
                      <a:avLst/>
                    </a:prstGeom>
                    <a:noFill/>
                    <a:ln>
                      <a:noFill/>
                    </a:ln>
                  </pic:spPr>
                </pic:pic>
              </a:graphicData>
            </a:graphic>
          </wp:inline>
        </w:drawing>
      </w:r>
    </w:p>
    <w:p w14:paraId="3F75A0B0" w14:textId="77777777" w:rsidR="00CA1CFF" w:rsidRDefault="00CA1CFF" w:rsidP="00CA1CFF">
      <w:r>
        <w:t xml:space="preserve">The vast majority of humans have trouble memorizing or recognizing GUID values and would generally prefer more friendly names. Therefore, the </w:t>
      </w:r>
      <w:r w:rsidRPr="00623979">
        <w:rPr>
          <w:b/>
          <w:bCs/>
        </w:rPr>
        <w:t>TranslationsBuilder</w:t>
      </w:r>
      <w:r>
        <w:t xml:space="preserve"> application provides the ability to replace the GUID for the dataset name with a more friendly name. To change the dataset name, you can invoke the </w:t>
      </w:r>
      <w:r w:rsidRPr="004028D7">
        <w:rPr>
          <w:b/>
          <w:bCs/>
        </w:rPr>
        <w:t>Set Friendly Dataset Name</w:t>
      </w:r>
      <w:r>
        <w:t xml:space="preserve"> command from the </w:t>
      </w:r>
      <w:r w:rsidRPr="004028D7">
        <w:rPr>
          <w:b/>
          <w:bCs/>
        </w:rPr>
        <w:t>Settings</w:t>
      </w:r>
      <w:r>
        <w:t xml:space="preserve"> menu to display the </w:t>
      </w:r>
      <w:r w:rsidRPr="004028D7">
        <w:rPr>
          <w:b/>
          <w:bCs/>
        </w:rPr>
        <w:t>Set Dataset Name</w:t>
      </w:r>
      <w:r>
        <w:t xml:space="preserve"> dialog.</w:t>
      </w:r>
    </w:p>
    <w:p w14:paraId="1EA247F2" w14:textId="77777777" w:rsidR="00CA1CFF" w:rsidRDefault="00CA1CFF" w:rsidP="00CA1CFF">
      <w:r>
        <w:rPr>
          <w:noProof/>
        </w:rPr>
        <w:lastRenderedPageBreak/>
        <w:drawing>
          <wp:inline distT="0" distB="0" distL="0" distR="0" wp14:anchorId="1467EA70" wp14:editId="7199849B">
            <wp:extent cx="3240505" cy="1239990"/>
            <wp:effectExtent l="0" t="0" r="0" b="0"/>
            <wp:docPr id="65" name="Picture 6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7781" cy="1277213"/>
                    </a:xfrm>
                    <a:prstGeom prst="rect">
                      <a:avLst/>
                    </a:prstGeom>
                    <a:noFill/>
                    <a:ln>
                      <a:noFill/>
                    </a:ln>
                  </pic:spPr>
                </pic:pic>
              </a:graphicData>
            </a:graphic>
          </wp:inline>
        </w:drawing>
      </w:r>
    </w:p>
    <w:p w14:paraId="52AED7BE" w14:textId="77777777" w:rsidR="00CA1CFF" w:rsidRDefault="00CA1CFF" w:rsidP="00CA1CFF">
      <w:r>
        <w:t xml:space="preserve">When promoted by the </w:t>
      </w:r>
      <w:r w:rsidRPr="00623979">
        <w:rPr>
          <w:b/>
          <w:bCs/>
        </w:rPr>
        <w:t>Set Dataset Name</w:t>
      </w:r>
      <w:r>
        <w:t xml:space="preserve"> dialog, you can add a friendly dataset name and then click </w:t>
      </w:r>
      <w:r w:rsidRPr="004028D7">
        <w:rPr>
          <w:b/>
          <w:bCs/>
        </w:rPr>
        <w:t>Save</w:t>
      </w:r>
      <w:r>
        <w:t>.</w:t>
      </w:r>
    </w:p>
    <w:p w14:paraId="18978325" w14:textId="77777777" w:rsidR="00CA1CFF" w:rsidRDefault="00CA1CFF" w:rsidP="00CA1CFF">
      <w:r>
        <w:rPr>
          <w:noProof/>
        </w:rPr>
        <w:drawing>
          <wp:inline distT="0" distB="0" distL="0" distR="0" wp14:anchorId="298117CF" wp14:editId="587B3072">
            <wp:extent cx="3473116" cy="820855"/>
            <wp:effectExtent l="0" t="0" r="0" b="0"/>
            <wp:docPr id="66" name="Picture 66"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Rectangle&#10;&#10;Description automatically generated with low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4520" cy="875546"/>
                    </a:xfrm>
                    <a:prstGeom prst="rect">
                      <a:avLst/>
                    </a:prstGeom>
                    <a:noFill/>
                    <a:ln>
                      <a:noFill/>
                    </a:ln>
                  </pic:spPr>
                </pic:pic>
              </a:graphicData>
            </a:graphic>
          </wp:inline>
        </w:drawing>
      </w:r>
    </w:p>
    <w:p w14:paraId="078EE43B" w14:textId="77777777" w:rsidR="00CA1CFF" w:rsidRDefault="00CA1CFF" w:rsidP="00CA1CFF">
      <w:r>
        <w:t xml:space="preserve">When you click </w:t>
      </w:r>
      <w:r w:rsidRPr="00623979">
        <w:rPr>
          <w:b/>
          <w:bCs/>
        </w:rPr>
        <w:t>Save</w:t>
      </w:r>
      <w:r>
        <w:t xml:space="preserve">, the </w:t>
      </w:r>
      <w:r w:rsidRPr="004028D7">
        <w:rPr>
          <w:b/>
          <w:bCs/>
        </w:rPr>
        <w:t>TranslationsBuilder</w:t>
      </w:r>
      <w:r>
        <w:t xml:space="preserve"> application will save the </w:t>
      </w:r>
      <w:r w:rsidRPr="00623979">
        <w:rPr>
          <w:b/>
          <w:bCs/>
        </w:rPr>
        <w:t>Name</w:t>
      </w:r>
      <w:r>
        <w:t xml:space="preserve"> value as an annotation and display this friendly name instead of the GUID.</w:t>
      </w:r>
    </w:p>
    <w:p w14:paraId="0FD67158" w14:textId="77777777" w:rsidR="00CA1CFF" w:rsidRDefault="00CA1CFF" w:rsidP="00CA1CFF">
      <w:r>
        <w:rPr>
          <w:noProof/>
        </w:rPr>
        <w:drawing>
          <wp:inline distT="0" distB="0" distL="0" distR="0" wp14:anchorId="08FE73DD" wp14:editId="24AF8EB9">
            <wp:extent cx="2587792" cy="1328332"/>
            <wp:effectExtent l="19050" t="19050" r="22225" b="24765"/>
            <wp:docPr id="68" name="Picture 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applica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8928" cy="1385379"/>
                    </a:xfrm>
                    <a:prstGeom prst="rect">
                      <a:avLst/>
                    </a:prstGeom>
                    <a:noFill/>
                    <a:ln>
                      <a:solidFill>
                        <a:schemeClr val="tx1">
                          <a:lumMod val="50000"/>
                          <a:lumOff val="50000"/>
                        </a:schemeClr>
                      </a:solidFill>
                    </a:ln>
                  </pic:spPr>
                </pic:pic>
              </a:graphicData>
            </a:graphic>
          </wp:inline>
        </w:drawing>
      </w:r>
    </w:p>
    <w:p w14:paraId="30C70281" w14:textId="77777777" w:rsidR="00CA1CFF" w:rsidRDefault="00CA1CFF" w:rsidP="00CA1CFF">
      <w:pPr>
        <w:pStyle w:val="Callout"/>
      </w:pPr>
      <w:r>
        <w:t>Remember TOM code can update the dataset loaded into memory in Power BI Desktop. However, it cannot persist the changes to the underlying PBIX file. You must save your changes to in Power BI Desktop to update the PBIX file.</w:t>
      </w:r>
    </w:p>
    <w:p w14:paraId="09C8D356" w14:textId="77777777" w:rsidR="00CA1CFF" w:rsidRDefault="00CA1CFF" w:rsidP="00287965"/>
    <w:sectPr w:rsidR="00CA1CFF" w:rsidSect="0074345C">
      <w:headerReference w:type="default" r:id="rId39"/>
      <w:footerReference w:type="default" r:id="rId40"/>
      <w:headerReference w:type="first" r:id="rId41"/>
      <w:footerReference w:type="first" r:id="rId42"/>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A2A0" w14:textId="77777777" w:rsidR="00297207" w:rsidRDefault="00297207" w:rsidP="002754DA">
      <w:pPr>
        <w:spacing w:before="0" w:after="0"/>
      </w:pPr>
      <w:r>
        <w:separator/>
      </w:r>
    </w:p>
  </w:endnote>
  <w:endnote w:type="continuationSeparator" w:id="0">
    <w:p w14:paraId="32CB3E71" w14:textId="77777777" w:rsidR="00297207" w:rsidRDefault="00297207"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F3B5" w14:textId="773CDDDF" w:rsidR="00C716DD" w:rsidRDefault="00C716DD" w:rsidP="00D13E78">
    <w:pPr>
      <w:pStyle w:val="Footer"/>
      <w:pBdr>
        <w:top w:val="single" w:sz="4" w:space="0" w:color="auto"/>
      </w:pBdr>
      <w:spacing w:before="0"/>
    </w:pPr>
    <w:r>
      <w:t>© Critical Path Training. 2019. All Rights Reserved</w:t>
    </w:r>
    <w:r>
      <w:tab/>
    </w:r>
    <w:r>
      <w:tab/>
    </w:r>
    <w:r>
      <w:fldChar w:fldCharType="begin"/>
    </w:r>
    <w:r>
      <w:instrText xml:space="preserve"> PAGE  \* MERGEFORMAT </w:instrText>
    </w:r>
    <w:r>
      <w:fldChar w:fldCharType="separate"/>
    </w:r>
    <w:r>
      <w:rPr>
        <w:noProof/>
      </w:rPr>
      <w:t>24</w:t>
    </w:r>
    <w:r>
      <w:fldChar w:fldCharType="end"/>
    </w:r>
  </w:p>
  <w:p w14:paraId="6AA1DA7A" w14:textId="61E46A4D" w:rsidR="00C716DD" w:rsidRDefault="00C716DD" w:rsidP="00D13E78">
    <w:pPr>
      <w:pStyle w:val="Footer"/>
      <w:pBdr>
        <w:top w:val="single" w:sz="4" w:space="0" w:color="auto"/>
      </w:pBdr>
      <w:spacing w:before="0"/>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F289" w14:textId="77777777" w:rsidR="00297207" w:rsidRDefault="00297207" w:rsidP="002754DA">
      <w:pPr>
        <w:spacing w:before="0" w:after="0"/>
      </w:pPr>
      <w:r>
        <w:separator/>
      </w:r>
    </w:p>
  </w:footnote>
  <w:footnote w:type="continuationSeparator" w:id="0">
    <w:p w14:paraId="17036912" w14:textId="77777777" w:rsidR="00297207" w:rsidRDefault="00297207"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2DD3" w14:textId="3017EEFC" w:rsidR="00C716DD" w:rsidRDefault="00C716DD" w:rsidP="001E75B6">
    <w:pPr>
      <w:pStyle w:val="Header"/>
      <w:pBdr>
        <w:bottom w:val="single" w:sz="4" w:space="0" w:color="auto"/>
      </w:pBdr>
      <w:tabs>
        <w:tab w:val="clear" w:pos="6480"/>
        <w:tab w:val="clear" w:pos="10800"/>
        <w:tab w:val="left" w:pos="6195"/>
      </w:tabs>
      <w:spacing w:before="240"/>
    </w:pPr>
    <w:r>
      <w:t>PBD365: Power BI Developer Bootcamp</w:t>
    </w:r>
    <w:r>
      <w:tab/>
    </w:r>
  </w:p>
  <w:p w14:paraId="077EFF5A" w14:textId="2989CCB8" w:rsidR="00C716DD" w:rsidRDefault="00C716DD" w:rsidP="001E75B6">
    <w:pPr>
      <w:pStyle w:val="Header"/>
      <w:pBdr>
        <w:bottom w:val="single" w:sz="4" w:space="0" w:color="auto"/>
      </w:pBdr>
      <w:spacing w:before="240"/>
    </w:pPr>
    <w:r>
      <w:t>Module 05 Lab:</w:t>
    </w:r>
    <w:r w:rsidRPr="00E730F4">
      <w:t xml:space="preserve"> Getting Started with the Power BI Developer Tools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CA1CFF">
      <w:rPr>
        <w:rFonts w:cs="Arial"/>
        <w:noProof/>
      </w:rPr>
      <w:t>Dec 10, 2022</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9"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3"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4"/>
  </w:num>
  <w:num w:numId="2" w16cid:durableId="489492734">
    <w:abstractNumId w:val="7"/>
  </w:num>
  <w:num w:numId="3" w16cid:durableId="59791875">
    <w:abstractNumId w:val="9"/>
  </w:num>
  <w:num w:numId="4" w16cid:durableId="1533495333">
    <w:abstractNumId w:val="5"/>
  </w:num>
  <w:num w:numId="5" w16cid:durableId="1906449883">
    <w:abstractNumId w:val="6"/>
  </w:num>
  <w:num w:numId="6" w16cid:durableId="903489709">
    <w:abstractNumId w:val="13"/>
  </w:num>
  <w:num w:numId="7" w16cid:durableId="21197943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8"/>
  </w:num>
  <w:num w:numId="18" w16cid:durableId="1495297879">
    <w:abstractNumId w:val="1"/>
  </w:num>
  <w:num w:numId="19" w16cid:durableId="1921059512">
    <w:abstractNumId w:val="10"/>
  </w:num>
  <w:num w:numId="20" w16cid:durableId="1143546882">
    <w:abstractNumId w:val="3"/>
  </w:num>
  <w:num w:numId="21" w16cid:durableId="890002651">
    <w:abstractNumId w:val="0"/>
  </w:num>
  <w:num w:numId="22" w16cid:durableId="1623000436">
    <w:abstractNumId w:val="12"/>
  </w:num>
  <w:num w:numId="23" w16cid:durableId="661466576">
    <w:abstractNumId w:val="11"/>
  </w:num>
  <w:num w:numId="24" w16cid:durableId="666322088">
    <w:abstractNumId w:val="14"/>
  </w:num>
  <w:num w:numId="25" w16cid:durableId="10498384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activeWritingStyle w:appName="MSWord" w:lang="en-US" w:vendorID="64" w:dllVersion="0" w:nlCheck="1" w:checkStyle="0"/>
  <w:proofState w:spelling="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D76"/>
    <w:rsid w:val="002631F0"/>
    <w:rsid w:val="002639C1"/>
    <w:rsid w:val="00264035"/>
    <w:rsid w:val="002646DD"/>
    <w:rsid w:val="00265968"/>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207"/>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3863"/>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D7D12"/>
    <w:rsid w:val="004E1CBF"/>
    <w:rsid w:val="004E29B4"/>
    <w:rsid w:val="004E3B42"/>
    <w:rsid w:val="004E4527"/>
    <w:rsid w:val="004E45B9"/>
    <w:rsid w:val="004E576E"/>
    <w:rsid w:val="004F1E4C"/>
    <w:rsid w:val="004F3938"/>
    <w:rsid w:val="004F40B8"/>
    <w:rsid w:val="004F54BD"/>
    <w:rsid w:val="004F5A54"/>
    <w:rsid w:val="004F6A66"/>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3B38"/>
    <w:rsid w:val="005E4D7E"/>
    <w:rsid w:val="005E5B36"/>
    <w:rsid w:val="005E7206"/>
    <w:rsid w:val="005E79AF"/>
    <w:rsid w:val="005E7CD7"/>
    <w:rsid w:val="005F03A0"/>
    <w:rsid w:val="005F1763"/>
    <w:rsid w:val="005F1E2C"/>
    <w:rsid w:val="005F2CE3"/>
    <w:rsid w:val="005F342F"/>
    <w:rsid w:val="005F39DC"/>
    <w:rsid w:val="005F3F4B"/>
    <w:rsid w:val="005F5241"/>
    <w:rsid w:val="005F5D55"/>
    <w:rsid w:val="005F6226"/>
    <w:rsid w:val="005F7805"/>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275F"/>
    <w:rsid w:val="009B7A93"/>
    <w:rsid w:val="009C016D"/>
    <w:rsid w:val="009C0441"/>
    <w:rsid w:val="009C0444"/>
    <w:rsid w:val="009C61A8"/>
    <w:rsid w:val="009C6E7B"/>
    <w:rsid w:val="009D168C"/>
    <w:rsid w:val="009D170F"/>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1AEC"/>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A1CFF"/>
    <w:rsid w:val="00CB7A9C"/>
    <w:rsid w:val="00CB7CC1"/>
    <w:rsid w:val="00CC0393"/>
    <w:rsid w:val="00CC13F2"/>
    <w:rsid w:val="00CC307A"/>
    <w:rsid w:val="00CC498D"/>
    <w:rsid w:val="00CC4EE1"/>
    <w:rsid w:val="00CC5108"/>
    <w:rsid w:val="00CC5BEB"/>
    <w:rsid w:val="00CD0AD0"/>
    <w:rsid w:val="00CD10A1"/>
    <w:rsid w:val="00CD2143"/>
    <w:rsid w:val="00CD3699"/>
    <w:rsid w:val="00CD4D70"/>
    <w:rsid w:val="00CD7241"/>
    <w:rsid w:val="00CE155F"/>
    <w:rsid w:val="00CE3655"/>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26973"/>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77F9"/>
    <w:rsid w:val="00F60F62"/>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C00E1"/>
    <w:rsid w:val="00FC0DAB"/>
    <w:rsid w:val="00FC2749"/>
    <w:rsid w:val="00FC31B1"/>
    <w:rsid w:val="00FC326E"/>
    <w:rsid w:val="00FC442A"/>
    <w:rsid w:val="00FC6B56"/>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odeListing">
    <w:name w:val="Code Listing"/>
    <w:basedOn w:val="Normal"/>
    <w:qFormat/>
    <w:rsid w:val="00CA1CFF"/>
    <w:pPr>
      <w:pBdr>
        <w:top w:val="single" w:sz="2" w:space="6" w:color="A6A6A6" w:themeColor="background1" w:themeShade="A6"/>
        <w:left w:val="single" w:sz="2" w:space="4" w:color="A6A6A6" w:themeColor="background1" w:themeShade="A6"/>
        <w:bottom w:val="single" w:sz="2" w:space="6" w:color="A6A6A6" w:themeColor="background1" w:themeShade="A6"/>
        <w:right w:val="single" w:sz="2" w:space="4" w:color="A6A6A6" w:themeColor="background1" w:themeShade="A6"/>
      </w:pBdr>
      <w:shd w:val="clear" w:color="auto" w:fill="F2F2F2" w:themeFill="background1" w:themeFillShade="F2"/>
      <w:spacing w:before="240" w:after="240" w:line="180" w:lineRule="exact"/>
      <w:ind w:left="144"/>
      <w:contextualSpacing/>
    </w:pPr>
    <w:rPr>
      <w:rFonts w:ascii="Lucida Console" w:hAnsi="Lucida Console"/>
      <w:b/>
      <w:noProof/>
      <w:color w:val="auto"/>
      <w:sz w:val="16"/>
    </w:rPr>
  </w:style>
  <w:style w:type="paragraph" w:customStyle="1" w:styleId="Callout">
    <w:name w:val="Callout"/>
    <w:basedOn w:val="Normal"/>
    <w:qFormat/>
    <w:rsid w:val="00CA1CFF"/>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docs.microsoft.com/en-us/dotnet/desktop/winforms/advanced/application-settings-for-windows-forms?view=netframeworkdesktop-4.8"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cs.microsoft.com/en-us/power-bi/transform-model/desktop-external-tools" TargetMode="External"/><Relationship Id="rId20" Type="http://schemas.openxmlformats.org/officeDocument/2006/relationships/hyperlink" Target="https://github.com/PowerBiDevCamp/Multilanguage-Reports/blob/main/TranslationsBuilder/Services/TranslationsManager.cs" TargetMode="External"/><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yperlink" Target="https://github.com/PowerBiDevCamp/Multilanguage-Reports/blob/main/TranslationsBuilder/Services/TranslationsManager.cs"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github.com/PowerBiDevCamp/Multilanguage-Reports/blob/main/TranslationsBuilder/Services/TranslationsManager.cs" TargetMode="External"/><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docs.microsoft.com/en-us/dotnet/api/microsoft.analysisservices.tabular.annotation?view=analysisservices-dotnet"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dotnet/desktop/winforms/overview/?view=netdesktop-5.0" TargetMode="External"/><Relationship Id="rId22" Type="http://schemas.openxmlformats.org/officeDocument/2006/relationships/image" Target="media/image8.png"/><Relationship Id="rId27" Type="http://schemas.openxmlformats.org/officeDocument/2006/relationships/hyperlink" Target="https://github.com/PowerBiDevCamp/Multilanguage-Reports/blob/main/TranslationsBuilder/AppSettings.cs" TargetMode="External"/><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github.com/PowerBiDevCamp/Multilanguage-Reports/blob/main/TranslationsBuilder/Services/TranslationsManager.cs" TargetMode="External"/><Relationship Id="rId38"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1</TotalTime>
  <Pages>8</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5</cp:revision>
  <cp:lastPrinted>2015-10-27T18:03:00Z</cp:lastPrinted>
  <dcterms:created xsi:type="dcterms:W3CDTF">2022-11-23T21:22:00Z</dcterms:created>
  <dcterms:modified xsi:type="dcterms:W3CDTF">2022-12-10T14:52:00Z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
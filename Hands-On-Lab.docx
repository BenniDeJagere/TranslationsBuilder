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3C409509" w:rsidR="001C7B5E" w:rsidRPr="00C47A6B" w:rsidRDefault="00A56461" w:rsidP="008649F4">
      <w:pPr>
        <w:pStyle w:val="Heading2"/>
        <w:rPr>
          <w:b/>
        </w:rPr>
      </w:pPr>
      <w:r>
        <w:rPr>
          <w:b/>
        </w:rPr>
        <w:t xml:space="preserve">Getting </w:t>
      </w:r>
      <w:r w:rsidR="0090430D">
        <w:rPr>
          <w:b/>
        </w:rPr>
        <w:t xml:space="preserve">Started </w:t>
      </w:r>
      <w:r>
        <w:rPr>
          <w:b/>
        </w:rPr>
        <w:t xml:space="preserve">with </w:t>
      </w:r>
      <w:r w:rsidR="00BC432D">
        <w:rPr>
          <w:b/>
        </w:rPr>
        <w:t>Translation Builder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</w:p>
    <w:p w14:paraId="39DD67E6" w14:textId="531693A1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</w:t>
      </w:r>
      <w:r w:rsidR="00A75674">
        <w:rPr>
          <w:sz w:val="20"/>
          <w:szCs w:val="20"/>
        </w:rPr>
        <w:t>DevCamp</w:t>
      </w:r>
      <w:r w:rsidRPr="003E71C8">
        <w:rPr>
          <w:sz w:val="20"/>
          <w:szCs w:val="20"/>
        </w:rPr>
        <w:t>\</w:t>
      </w:r>
      <w:r w:rsidR="00A75674">
        <w:rPr>
          <w:sz w:val="20"/>
          <w:szCs w:val="20"/>
        </w:rPr>
        <w:t>TranslationsBuilderLab</w:t>
      </w:r>
    </w:p>
    <w:p w14:paraId="1510685A" w14:textId="242A580A" w:rsidR="0077432D" w:rsidRDefault="001C7B5E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>:</w:t>
      </w:r>
      <w:r w:rsidR="006872D3">
        <w:rPr>
          <w:sz w:val="20"/>
          <w:szCs w:val="20"/>
        </w:rPr>
        <w:t xml:space="preserve"> In this lab, you will </w:t>
      </w:r>
      <w:r w:rsidR="00BB20E4">
        <w:rPr>
          <w:sz w:val="20"/>
          <w:szCs w:val="20"/>
        </w:rPr>
        <w:t>begin be</w:t>
      </w:r>
      <w:r w:rsidR="006872D3">
        <w:rPr>
          <w:sz w:val="20"/>
          <w:szCs w:val="20"/>
        </w:rPr>
        <w:t>.</w:t>
      </w:r>
    </w:p>
    <w:p w14:paraId="040D9D73" w14:textId="5D48F2A8" w:rsidR="0021193F" w:rsidRPr="0021193F" w:rsidRDefault="0021193F" w:rsidP="003E71C8">
      <w:pPr>
        <w:pStyle w:val="LabExerciseText"/>
      </w:pPr>
      <w:r>
        <w:rPr>
          <w:b/>
          <w:sz w:val="20"/>
          <w:szCs w:val="20"/>
        </w:rPr>
        <w:t>Prerequisites</w:t>
      </w:r>
      <w:r w:rsidR="00BB20E4">
        <w:rPr>
          <w:sz w:val="20"/>
          <w:szCs w:val="20"/>
        </w:rPr>
        <w:t>: This lab assumes you’</w:t>
      </w:r>
      <w:r>
        <w:rPr>
          <w:sz w:val="20"/>
          <w:szCs w:val="20"/>
        </w:rPr>
        <w:t>ve already installed Node.JS</w:t>
      </w:r>
      <w:r w:rsidR="006872D3">
        <w:rPr>
          <w:sz w:val="20"/>
          <w:szCs w:val="20"/>
        </w:rPr>
        <w:t xml:space="preserve"> and Visual Studio Code as described in setup</w:t>
      </w:r>
      <w:r w:rsidR="00BB20E4">
        <w:rPr>
          <w:sz w:val="20"/>
          <w:szCs w:val="20"/>
        </w:rPr>
        <w:t>.docx</w:t>
      </w:r>
      <w:r w:rsidR="006872D3">
        <w:rPr>
          <w:sz w:val="20"/>
          <w:szCs w:val="20"/>
        </w:rPr>
        <w:t>.</w:t>
      </w:r>
    </w:p>
    <w:p w14:paraId="144D7E82" w14:textId="202F9AEE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A75674">
        <w:t xml:space="preserve">Install the TranslationsBuilder using </w:t>
      </w:r>
      <w:r w:rsidR="00A75674">
        <w:t>TranslationsBuilder</w:t>
      </w:r>
      <w:r w:rsidR="00A75674">
        <w:t>Installer.msi</w:t>
      </w:r>
    </w:p>
    <w:p w14:paraId="7BFAFBBE" w14:textId="0DBAF5A5" w:rsidR="00FE6C41" w:rsidRDefault="00FE6C41" w:rsidP="00FE6C41">
      <w:pPr>
        <w:pStyle w:val="LabExerciseLeadIn"/>
      </w:pPr>
      <w:r>
        <w:t xml:space="preserve">In this </w:t>
      </w:r>
      <w:r w:rsidR="00162656">
        <w:t>exercise</w:t>
      </w:r>
      <w:r w:rsidR="006872D3">
        <w:t xml:space="preserve"> </w:t>
      </w:r>
      <w:proofErr w:type="spellStart"/>
      <w:r w:rsidR="00A75674">
        <w:t>ddddd</w:t>
      </w:r>
      <w:proofErr w:type="spellEnd"/>
    </w:p>
    <w:p w14:paraId="60C64720" w14:textId="2480F17A" w:rsidR="0021193F" w:rsidRDefault="0021193F" w:rsidP="006B0E9C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</w:t>
      </w:r>
      <w:r w:rsidR="00BB20E4">
        <w:rPr>
          <w:sz w:val="20"/>
          <w:szCs w:val="20"/>
        </w:rPr>
        <w:t>Power BI Custom Visual Tool (PBIVIZ).</w:t>
      </w:r>
    </w:p>
    <w:p w14:paraId="138ACA56" w14:textId="2AC14FE2" w:rsidR="00BB20E4" w:rsidRPr="00BB20E4" w:rsidRDefault="00BB20E4" w:rsidP="00BB20E4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Windows Start menu, launch the </w:t>
      </w:r>
      <w:r w:rsidRPr="00BB20E4">
        <w:rPr>
          <w:b/>
          <w:sz w:val="20"/>
          <w:szCs w:val="20"/>
        </w:rPr>
        <w:t>Node.js command prompt</w:t>
      </w:r>
      <w:r>
        <w:rPr>
          <w:sz w:val="20"/>
          <w:szCs w:val="20"/>
        </w:rPr>
        <w:t>.</w:t>
      </w:r>
    </w:p>
    <w:p w14:paraId="787C6C1E" w14:textId="6C0194E7" w:rsidR="0021193F" w:rsidRDefault="0021193F" w:rsidP="0021193F">
      <w:pPr>
        <w:pStyle w:val="LabStepScreenshotLevel2"/>
      </w:pPr>
      <w:r>
        <w:drawing>
          <wp:inline distT="0" distB="0" distL="0" distR="0" wp14:anchorId="6B04E6C3" wp14:editId="5E8ECBEE">
            <wp:extent cx="1389648" cy="1706379"/>
            <wp:effectExtent l="19050" t="19050" r="2032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39" cy="1794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E5D600" w14:textId="07A44EF5" w:rsidR="00630874" w:rsidRPr="00BB20E4" w:rsidRDefault="00BB20E4" w:rsidP="00BB20E4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should now have an open Node.js command prompt.</w:t>
      </w:r>
    </w:p>
    <w:p w14:paraId="72C0BC13" w14:textId="266FB498" w:rsidR="009E25C2" w:rsidRDefault="00C716DD" w:rsidP="00A75674">
      <w:pPr>
        <w:pStyle w:val="LabStepScreenshotLevel2"/>
      </w:pPr>
      <w:r>
        <w:drawing>
          <wp:inline distT="0" distB="0" distL="0" distR="0" wp14:anchorId="03B812F8" wp14:editId="03C135FB">
            <wp:extent cx="4362556" cy="6441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55" cy="6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5C2" w:rsidSect="0074345C">
      <w:headerReference w:type="default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D78C" w14:textId="77777777" w:rsidR="007E7F69" w:rsidRDefault="007E7F69" w:rsidP="002754DA">
      <w:pPr>
        <w:spacing w:before="0" w:after="0"/>
      </w:pPr>
      <w:r>
        <w:separator/>
      </w:r>
    </w:p>
  </w:endnote>
  <w:endnote w:type="continuationSeparator" w:id="0">
    <w:p w14:paraId="6A0EE683" w14:textId="77777777" w:rsidR="007E7F69" w:rsidRDefault="007E7F69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34F8" w14:textId="77777777" w:rsidR="007E7F69" w:rsidRDefault="007E7F69" w:rsidP="002754DA">
      <w:pPr>
        <w:spacing w:before="0" w:after="0"/>
      </w:pPr>
      <w:r>
        <w:separator/>
      </w:r>
    </w:p>
  </w:footnote>
  <w:footnote w:type="continuationSeparator" w:id="0">
    <w:p w14:paraId="07F078B2" w14:textId="77777777" w:rsidR="007E7F69" w:rsidRDefault="007E7F69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4A37DF46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A75674">
      <w:rPr>
        <w:rFonts w:cs="Arial"/>
        <w:noProof/>
      </w:rPr>
      <w:t>Nov 21,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4</cp:revision>
  <cp:lastPrinted>2015-10-27T18:03:00Z</cp:lastPrinted>
  <dcterms:created xsi:type="dcterms:W3CDTF">2022-11-21T22:13:00Z</dcterms:created>
  <dcterms:modified xsi:type="dcterms:W3CDTF">2022-11-21T22:22:00Z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